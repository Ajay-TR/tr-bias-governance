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17" w:rsidRPr="00B57AF7" w:rsidRDefault="00CF1717" w:rsidP="00465F59">
      <w:pPr>
        <w:jc w:val="center"/>
        <w:rPr>
          <w:rFonts w:ascii="Microsoft New Tai Lue" w:hAnsi="Microsoft New Tai Lue" w:cs="Microsoft New Tai Lue"/>
          <w:sz w:val="24"/>
          <w:szCs w:val="24"/>
        </w:rPr>
      </w:pPr>
    </w:p>
    <w:p w:rsidR="004F4F00" w:rsidRPr="00AC6398" w:rsidRDefault="00E177CA" w:rsidP="00EA2A7F">
      <w:pPr>
        <w:spacing w:before="100" w:beforeAutospacing="1" w:after="100" w:afterAutospacing="1"/>
        <w:jc w:val="center"/>
        <w:rPr>
          <w:rFonts w:ascii="Microsoft New Tai Lue" w:hAnsi="Microsoft New Tai Lue" w:cs="Microsoft New Tai Lue"/>
          <w:b/>
          <w:sz w:val="32"/>
          <w:szCs w:val="28"/>
          <w:u w:val="single"/>
        </w:rPr>
      </w:pPr>
      <w:r>
        <w:rPr>
          <w:rFonts w:ascii="Microsoft New Tai Lue" w:hAnsi="Microsoft New Tai Lue" w:cs="Microsoft New Tai Lue"/>
          <w:b/>
          <w:sz w:val="32"/>
          <w:szCs w:val="28"/>
          <w:u w:val="single"/>
        </w:rPr>
        <w:t>Resume</w:t>
      </w:r>
      <w:r w:rsidR="007F7FCD">
        <w:rPr>
          <w:rFonts w:ascii="Microsoft New Tai Lue" w:hAnsi="Microsoft New Tai Lue" w:cs="Microsoft New Tai Lue"/>
          <w:b/>
          <w:sz w:val="32"/>
          <w:szCs w:val="28"/>
          <w:u w:val="single"/>
        </w:rPr>
        <w:t xml:space="preserve"> </w:t>
      </w:r>
    </w:p>
    <w:p w:rsidR="00B57AF7" w:rsidRPr="00B57AF7" w:rsidRDefault="00B57AF7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proofErr w:type="spellStart"/>
      <w:r w:rsidRPr="00B57AF7">
        <w:rPr>
          <w:rFonts w:ascii="Microsoft New Tai Lue" w:hAnsi="Microsoft New Tai Lue" w:cs="Microsoft New Tai Lue"/>
          <w:b/>
          <w:sz w:val="24"/>
          <w:szCs w:val="24"/>
        </w:rPr>
        <w:t>Dileep</w:t>
      </w:r>
      <w:proofErr w:type="spellEnd"/>
      <w:r w:rsidRPr="00B57AF7">
        <w:rPr>
          <w:rFonts w:ascii="Microsoft New Tai Lue" w:hAnsi="Microsoft New Tai Lue" w:cs="Microsoft New Tai Lue"/>
          <w:b/>
          <w:sz w:val="24"/>
          <w:szCs w:val="24"/>
        </w:rPr>
        <w:t xml:space="preserve"> Kumar </w:t>
      </w:r>
      <w:proofErr w:type="spellStart"/>
      <w:r w:rsidRPr="00B57AF7">
        <w:rPr>
          <w:rFonts w:ascii="Microsoft New Tai Lue" w:hAnsi="Microsoft New Tai Lue" w:cs="Microsoft New Tai Lue"/>
          <w:b/>
          <w:sz w:val="24"/>
          <w:szCs w:val="24"/>
        </w:rPr>
        <w:t>Saxena</w:t>
      </w:r>
      <w:proofErr w:type="spellEnd"/>
      <w:r w:rsidR="00867FAF">
        <w:rPr>
          <w:rFonts w:ascii="Microsoft New Tai Lue" w:hAnsi="Microsoft New Tai Lue" w:cs="Microsoft New Tai Lue"/>
          <w:b/>
          <w:sz w:val="24"/>
          <w:szCs w:val="24"/>
        </w:rPr>
        <w:t xml:space="preserve">   </w:t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  <w:t xml:space="preserve">     </w:t>
      </w:r>
      <w:r w:rsidR="00B00239">
        <w:t xml:space="preserve"> </w:t>
      </w:r>
      <w:r w:rsidR="007A1BBF">
        <w:t xml:space="preserve">            </w:t>
      </w:r>
      <w:r w:rsidR="006818B9">
        <w:t xml:space="preserve"> </w:t>
      </w:r>
      <w:r w:rsidR="007A1BBF" w:rsidRPr="007A1BBF">
        <w:rPr>
          <w:b/>
        </w:rPr>
        <w:t>Mobile:</w:t>
      </w:r>
      <w:r w:rsidR="003C5C47">
        <w:t xml:space="preserve">  </w:t>
      </w:r>
      <w:r w:rsidR="00867FAF" w:rsidRPr="00867FAF">
        <w:rPr>
          <w:rFonts w:ascii="Microsoft New Tai Lue" w:hAnsi="Microsoft New Tai Lue" w:cs="Microsoft New Tai Lue"/>
          <w:sz w:val="24"/>
          <w:szCs w:val="24"/>
        </w:rPr>
        <w:t xml:space="preserve">+91-9958788916 </w:t>
      </w:r>
    </w:p>
    <w:p w:rsidR="00B57AF7" w:rsidRDefault="00B57AF7" w:rsidP="006D6BB2">
      <w:pPr>
        <w:pStyle w:val="NoSpacing"/>
        <w:ind w:right="-90"/>
        <w:rPr>
          <w:rFonts w:ascii="Microsoft New Tai Lue" w:hAnsi="Microsoft New Tai Lue" w:cs="Microsoft New Tai Lue"/>
          <w:color w:val="0D0D0D"/>
          <w:sz w:val="24"/>
          <w:szCs w:val="24"/>
        </w:rPr>
      </w:pPr>
      <w:r w:rsidRPr="00B57AF7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G-2, Maharani </w:t>
      </w:r>
      <w:proofErr w:type="spellStart"/>
      <w:r w:rsidRPr="00B57AF7">
        <w:rPr>
          <w:rFonts w:ascii="Microsoft New Tai Lue" w:hAnsi="Microsoft New Tai Lue" w:cs="Microsoft New Tai Lue"/>
          <w:color w:val="0D0D0D"/>
          <w:sz w:val="24"/>
          <w:szCs w:val="24"/>
        </w:rPr>
        <w:t>Bagh</w:t>
      </w:r>
      <w:proofErr w:type="spellEnd"/>
      <w:r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A3070D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                              </w:t>
      </w:r>
      <w:r w:rsidR="00A7229C">
        <w:t xml:space="preserve">               </w:t>
      </w:r>
      <w:r w:rsidR="006D6BB2">
        <w:t xml:space="preserve"> </w:t>
      </w:r>
      <w:r w:rsidR="00A7229C">
        <w:t xml:space="preserve"> </w:t>
      </w:r>
      <w:r w:rsidR="00F9330E">
        <w:t xml:space="preserve"> </w:t>
      </w:r>
      <w:r w:rsidR="00A77429">
        <w:t xml:space="preserve">             </w:t>
      </w:r>
      <w:r w:rsidR="00A3070D" w:rsidRPr="00A77429">
        <w:rPr>
          <w:rFonts w:ascii="Microsoft New Tai Lue" w:hAnsi="Microsoft New Tai Lue" w:cs="Microsoft New Tai Lue"/>
          <w:sz w:val="20"/>
          <w:szCs w:val="20"/>
        </w:rPr>
        <w:t>dileepkumar.saxena2012@gmail.com</w:t>
      </w:r>
      <w:r w:rsidR="006D6BB2"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465816" w:rsidRDefault="00B57AF7" w:rsidP="00465816">
      <w:pPr>
        <w:pStyle w:val="NoSpacing"/>
        <w:ind w:right="-90"/>
        <w:rPr>
          <w:rFonts w:ascii="Microsoft New Tai Lue" w:hAnsi="Microsoft New Tai Lue" w:cs="Microsoft New Tai Lue"/>
          <w:color w:val="0D0D0D"/>
          <w:sz w:val="24"/>
          <w:szCs w:val="24"/>
        </w:rPr>
      </w:pPr>
      <w:r>
        <w:rPr>
          <w:rFonts w:ascii="Microsoft New Tai Lue" w:hAnsi="Microsoft New Tai Lue" w:cs="Microsoft New Tai Lue"/>
          <w:color w:val="0D0D0D"/>
          <w:sz w:val="24"/>
          <w:szCs w:val="24"/>
        </w:rPr>
        <w:t>New Delhi-110065</w:t>
      </w:r>
      <w:r w:rsidR="00893854">
        <w:rPr>
          <w:rFonts w:ascii="Microsoft New Tai Lue" w:hAnsi="Microsoft New Tai Lue" w:cs="Microsoft New Tai Lue"/>
          <w:color w:val="0D0D0D"/>
          <w:sz w:val="24"/>
          <w:szCs w:val="24"/>
        </w:rPr>
        <w:t>, India</w:t>
      </w:r>
      <w:r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           </w:t>
      </w:r>
      <w:r w:rsidR="006D6BB2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B00239">
        <w:rPr>
          <w:rFonts w:ascii="Microsoft New Tai Lue" w:hAnsi="Microsoft New Tai Lue" w:cs="Microsoft New Tai Lue"/>
          <w:color w:val="0D0D0D"/>
          <w:sz w:val="24"/>
          <w:szCs w:val="24"/>
        </w:rPr>
        <w:tab/>
      </w:r>
      <w:r w:rsidR="00B00239">
        <w:rPr>
          <w:rFonts w:ascii="Microsoft New Tai Lue" w:hAnsi="Microsoft New Tai Lue" w:cs="Microsoft New Tai Lue"/>
          <w:color w:val="0D0D0D"/>
          <w:sz w:val="24"/>
          <w:szCs w:val="24"/>
        </w:rPr>
        <w:tab/>
        <w:t xml:space="preserve">  </w:t>
      </w:r>
      <w:r w:rsidR="00465816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634097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</w:t>
      </w:r>
      <w:proofErr w:type="spellStart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Linkedin</w:t>
      </w:r>
      <w:proofErr w:type="spellEnd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: in.linkedin.com/in/</w:t>
      </w:r>
      <w:proofErr w:type="spellStart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dileepksaxena</w:t>
      </w:r>
      <w:proofErr w:type="spellEnd"/>
      <w:r w:rsidR="00465816" w:rsidRPr="00634097">
        <w:rPr>
          <w:rFonts w:ascii="Microsoft New Tai Lue" w:hAnsi="Microsoft New Tai Lue" w:cs="Microsoft New Tai Lue"/>
          <w:sz w:val="20"/>
          <w:szCs w:val="20"/>
        </w:rPr>
        <w:t xml:space="preserve">           </w:t>
      </w:r>
      <w:bookmarkStart w:id="0" w:name="_GoBack"/>
      <w:bookmarkEnd w:id="0"/>
      <w:r w:rsidR="00465816" w:rsidRPr="00634097">
        <w:rPr>
          <w:rFonts w:ascii="Microsoft New Tai Lue" w:hAnsi="Microsoft New Tai Lue" w:cs="Microsoft New Tai Lue"/>
          <w:sz w:val="20"/>
          <w:szCs w:val="20"/>
        </w:rPr>
        <w:t xml:space="preserve">                                                                       </w:t>
      </w:r>
    </w:p>
    <w:p w:rsidR="005C46F5" w:rsidRPr="000F050F" w:rsidRDefault="00A77429" w:rsidP="000F050F">
      <w:pPr>
        <w:pStyle w:val="NoSpacing"/>
        <w:ind w:right="-90"/>
        <w:rPr>
          <w:sz w:val="20"/>
          <w:szCs w:val="20"/>
        </w:rPr>
      </w:pPr>
      <w:hyperlink r:id="rId7" w:history="1">
        <w:r w:rsidRPr="00A77429">
          <w:rPr>
            <w:rStyle w:val="Hyperlink"/>
            <w:sz w:val="20"/>
            <w:szCs w:val="20"/>
          </w:rPr>
          <w:t>http://dileep-kumar-saxena.strikingly.com/</w:t>
        </w:r>
      </w:hyperlink>
      <w:r w:rsidR="00634097" w:rsidRPr="00A77429">
        <w:rPr>
          <w:sz w:val="20"/>
          <w:szCs w:val="20"/>
        </w:rPr>
        <w:t xml:space="preserve"> </w:t>
      </w:r>
      <w:r w:rsidR="00634097">
        <w:t xml:space="preserve">                        </w:t>
      </w:r>
      <w:r>
        <w:t xml:space="preserve">       </w:t>
      </w:r>
      <w:r w:rsidR="00CC4913" w:rsidRPr="00634097">
        <w:rPr>
          <w:sz w:val="20"/>
          <w:szCs w:val="20"/>
        </w:rPr>
        <w:t>Twitter: @</w:t>
      </w:r>
      <w:proofErr w:type="spellStart"/>
      <w:r w:rsidR="00CC4913" w:rsidRPr="00634097">
        <w:rPr>
          <w:sz w:val="20"/>
          <w:szCs w:val="20"/>
        </w:rPr>
        <w:t>d</w:t>
      </w:r>
      <w:r w:rsidR="00185251" w:rsidRPr="00634097">
        <w:rPr>
          <w:sz w:val="20"/>
          <w:szCs w:val="20"/>
        </w:rPr>
        <w:t>ileep</w:t>
      </w:r>
      <w:r w:rsidR="00CC4913" w:rsidRPr="00634097">
        <w:rPr>
          <w:sz w:val="20"/>
          <w:szCs w:val="20"/>
        </w:rPr>
        <w:t>ksaxena</w:t>
      </w:r>
      <w:proofErr w:type="spellEnd"/>
      <w:r w:rsidR="00E032BC">
        <w:rPr>
          <w:sz w:val="20"/>
          <w:szCs w:val="20"/>
        </w:rPr>
        <w:t xml:space="preserve">, Skype: </w:t>
      </w:r>
      <w:proofErr w:type="spellStart"/>
      <w:r w:rsidR="00E032BC">
        <w:rPr>
          <w:sz w:val="20"/>
          <w:szCs w:val="20"/>
        </w:rPr>
        <w:t>dileepkumarsaxena</w:t>
      </w:r>
      <w:proofErr w:type="spellEnd"/>
      <w:r w:rsidR="00B00239" w:rsidRPr="00634097">
        <w:rPr>
          <w:sz w:val="20"/>
          <w:szCs w:val="20"/>
        </w:rPr>
        <w:t xml:space="preserve">   </w:t>
      </w:r>
    </w:p>
    <w:tbl>
      <w:tblPr>
        <w:tblpPr w:leftFromText="180" w:rightFromText="180" w:vertAnchor="text" w:horzAnchor="margin" w:tblpY="87"/>
        <w:tblW w:w="9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16"/>
      </w:tblGrid>
      <w:tr w:rsidR="000F050F" w:rsidRPr="00B57AF7" w:rsidTr="000F050F">
        <w:trPr>
          <w:trHeight w:val="404"/>
        </w:trPr>
        <w:tc>
          <w:tcPr>
            <w:tcW w:w="9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0F050F" w:rsidRPr="00891B35" w:rsidRDefault="000F050F" w:rsidP="00F207B6">
            <w:pPr>
              <w:keepNext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sz w:val="26"/>
                <w:szCs w:val="26"/>
              </w:rPr>
              <w:t>Career Objective</w:t>
            </w:r>
          </w:p>
        </w:tc>
      </w:tr>
    </w:tbl>
    <w:p w:rsidR="0036572F" w:rsidRPr="0082119B" w:rsidRDefault="00465F59" w:rsidP="005C46F5">
      <w:pPr>
        <w:spacing w:after="0" w:line="240" w:lineRule="auto"/>
        <w:ind w:left="-90"/>
        <w:jc w:val="both"/>
        <w:rPr>
          <w:rFonts w:ascii="Microsoft New Tai Lue" w:hAnsi="Microsoft New Tai Lue" w:cs="Microsoft New Tai Lue"/>
        </w:rPr>
      </w:pPr>
      <w:r w:rsidRPr="0082119B">
        <w:rPr>
          <w:rFonts w:ascii="Microsoft New Tai Lue" w:hAnsi="Microsoft New Tai Lue" w:cs="Microsoft New Tai Lue"/>
        </w:rPr>
        <w:t>To be a part of unending process of learning by continuously enhancing my spectrum of knowledge and to be a part of an organization which can provide me opportunities and responsibilities to enable me grow along with it.</w:t>
      </w:r>
    </w:p>
    <w:tbl>
      <w:tblPr>
        <w:tblpPr w:leftFromText="180" w:rightFromText="180" w:vertAnchor="text" w:horzAnchor="margin" w:tblpY="164"/>
        <w:tblW w:w="94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3780"/>
        <w:gridCol w:w="1350"/>
        <w:gridCol w:w="2082"/>
      </w:tblGrid>
      <w:tr w:rsidR="0034379D" w:rsidRPr="00143A13" w:rsidTr="0034379D">
        <w:trPr>
          <w:trHeight w:val="378"/>
        </w:trPr>
        <w:tc>
          <w:tcPr>
            <w:tcW w:w="947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Educational Qualification</w:t>
            </w:r>
          </w:p>
        </w:tc>
      </w:tr>
      <w:tr w:rsidR="0034379D" w:rsidRPr="00143A13" w:rsidTr="001A7ABF">
        <w:trPr>
          <w:trHeight w:val="332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Degree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School/ College/Institute/Board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Year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Percentage/Grade</w:t>
            </w:r>
          </w:p>
        </w:tc>
      </w:tr>
      <w:tr w:rsidR="0034379D" w:rsidRPr="00143A13" w:rsidTr="001A7ABF">
        <w:trPr>
          <w:trHeight w:val="602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MBA-IT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 xml:space="preserve">Sikkim </w:t>
            </w:r>
            <w:proofErr w:type="spellStart"/>
            <w:r w:rsidRPr="00143A13">
              <w:rPr>
                <w:rFonts w:ascii="Microsoft New Tai Lue" w:hAnsi="Microsoft New Tai Lue" w:cs="Microsoft New Tai Lue"/>
              </w:rPr>
              <w:t>Manipal</w:t>
            </w:r>
            <w:proofErr w:type="spellEnd"/>
            <w:r w:rsidRPr="00143A13">
              <w:rPr>
                <w:rFonts w:ascii="Microsoft New Tai Lue" w:hAnsi="Microsoft New Tai Lue" w:cs="Microsoft New Tai Lue"/>
              </w:rPr>
              <w:t xml:space="preserve"> University-Distance Education</w:t>
            </w:r>
            <w:r w:rsidR="00F1409E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Pursuing</w:t>
            </w:r>
          </w:p>
          <w:p w:rsidR="0034379D" w:rsidRPr="00143A13" w:rsidRDefault="0034379D" w:rsidP="00E97B77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2014</w:t>
            </w:r>
            <w:r w:rsidR="00AB67DA" w:rsidRPr="00143A13">
              <w:rPr>
                <w:rFonts w:ascii="Microsoft New Tai Lue" w:hAnsi="Microsoft New Tai Lue" w:cs="Microsoft New Tai Lue"/>
              </w:rPr>
              <w:t>-201</w:t>
            </w:r>
            <w:r w:rsidR="00E97B77">
              <w:rPr>
                <w:rFonts w:ascii="Microsoft New Tai Lue" w:hAnsi="Microsoft New Tai Lue" w:cs="Microsoft New Tai Lue"/>
              </w:rPr>
              <w:t>7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N/A</w:t>
            </w:r>
          </w:p>
        </w:tc>
      </w:tr>
      <w:tr w:rsidR="0034379D" w:rsidRPr="00143A13" w:rsidTr="001A7ABF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BCA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proofErr w:type="spellStart"/>
            <w:r w:rsidRPr="00143A13">
              <w:rPr>
                <w:rFonts w:ascii="Microsoft New Tai Lue" w:hAnsi="Microsoft New Tai Lue" w:cs="Microsoft New Tai Lue"/>
              </w:rPr>
              <w:t>Shridhar</w:t>
            </w:r>
            <w:proofErr w:type="spellEnd"/>
            <w:r w:rsidRPr="00143A13">
              <w:rPr>
                <w:rFonts w:ascii="Microsoft New Tai Lue" w:hAnsi="Microsoft New Tai Lue" w:cs="Microsoft New Tai Lue"/>
              </w:rPr>
              <w:t xml:space="preserve"> University, </w:t>
            </w:r>
            <w:proofErr w:type="spellStart"/>
            <w:r w:rsidRPr="00143A13">
              <w:rPr>
                <w:rFonts w:ascii="Microsoft New Tai Lue" w:hAnsi="Microsoft New Tai Lue" w:cs="Microsoft New Tai Lue"/>
              </w:rPr>
              <w:t>Pilani</w:t>
            </w:r>
            <w:proofErr w:type="spellEnd"/>
            <w:r w:rsidRPr="00143A13">
              <w:rPr>
                <w:rFonts w:ascii="Microsoft New Tai Lue" w:hAnsi="Microsoft New Tai Lue" w:cs="Microsoft New Tai Lue"/>
              </w:rPr>
              <w:t>, Rajasthan</w:t>
            </w:r>
            <w:r w:rsidR="00B424DB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2010-2013</w:t>
            </w:r>
          </w:p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67%</w:t>
            </w:r>
          </w:p>
        </w:tc>
      </w:tr>
      <w:tr w:rsidR="0034379D" w:rsidRPr="00143A13" w:rsidTr="001A7ABF">
        <w:trPr>
          <w:trHeight w:val="48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Advance Diploma In Information Technology (ADIT)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814" w:rsidRPr="00143A13" w:rsidRDefault="00C06814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American Institute</w:t>
            </w:r>
            <w:r w:rsidR="0034379D" w:rsidRPr="00143A13">
              <w:rPr>
                <w:rFonts w:ascii="Microsoft New Tai Lue" w:hAnsi="Microsoft New Tai Lue" w:cs="Microsoft New Tai Lue"/>
              </w:rPr>
              <w:t xml:space="preserve"> </w:t>
            </w:r>
          </w:p>
          <w:p w:rsidR="0034379D" w:rsidRPr="00143A13" w:rsidRDefault="00C06814" w:rsidP="00C06814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 xml:space="preserve">Ashram, </w:t>
            </w:r>
            <w:r w:rsidR="0034379D" w:rsidRPr="00143A13">
              <w:rPr>
                <w:rFonts w:ascii="Microsoft New Tai Lue" w:hAnsi="Microsoft New Tai Lue" w:cs="Microsoft New Tai Lue"/>
              </w:rPr>
              <w:t>New Delhi</w:t>
            </w:r>
            <w:r w:rsidR="005525CD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2007-2009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</w:t>
            </w:r>
          </w:p>
        </w:tc>
      </w:tr>
      <w:tr w:rsidR="0034379D" w:rsidRPr="00143A13" w:rsidTr="001A7ABF">
        <w:trPr>
          <w:trHeight w:val="34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12</w:t>
            </w:r>
            <w:r w:rsidRPr="00143A13">
              <w:rPr>
                <w:rFonts w:ascii="Microsoft New Tai Lue" w:hAnsi="Microsoft New Tai Lue" w:cs="Microsoft New Tai Lue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U.P. Board Allahabad</w:t>
            </w:r>
            <w:r w:rsidR="00097D97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2005-2007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64%</w:t>
            </w:r>
          </w:p>
        </w:tc>
      </w:tr>
      <w:tr w:rsidR="0034379D" w:rsidRPr="00143A13" w:rsidTr="001A7ABF">
        <w:trPr>
          <w:trHeight w:val="30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10</w:t>
            </w:r>
            <w:r w:rsidRPr="00143A13">
              <w:rPr>
                <w:rFonts w:ascii="Microsoft New Tai Lue" w:hAnsi="Microsoft New Tai Lue" w:cs="Microsoft New Tai Lue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U.P. Board Allahabad</w:t>
            </w:r>
            <w:r w:rsidR="00097D97" w:rsidRPr="00143A13">
              <w:rPr>
                <w:rFonts w:ascii="Microsoft New Tai Lue" w:hAnsi="Microsoft New Tai Lue" w:cs="Microsoft New Tai Lue"/>
              </w:rPr>
              <w:t xml:space="preserve">,  India </w:t>
            </w:r>
            <w:r w:rsidRPr="00143A13">
              <w:rPr>
                <w:rFonts w:ascii="Microsoft New Tai Lue" w:hAnsi="Microsoft New Tai Lue" w:cs="Microsoft New Tai Lue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2004-2005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54%</w:t>
            </w:r>
          </w:p>
        </w:tc>
      </w:tr>
    </w:tbl>
    <w:p w:rsidR="000B7C71" w:rsidRPr="00891B35" w:rsidRDefault="000B7C71" w:rsidP="00B558DB">
      <w:pPr>
        <w:pStyle w:val="NoSpacing"/>
      </w:pPr>
    </w:p>
    <w:tbl>
      <w:tblPr>
        <w:tblpPr w:leftFromText="180" w:rightFromText="180" w:vertAnchor="text" w:horzAnchor="margin" w:tblpY="7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0"/>
      </w:tblGrid>
      <w:tr w:rsidR="0034379D" w:rsidRPr="00B57AF7" w:rsidTr="00541362">
        <w:trPr>
          <w:trHeight w:val="363"/>
        </w:trPr>
        <w:tc>
          <w:tcPr>
            <w:tcW w:w="9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34379D" w:rsidRPr="00891B35" w:rsidRDefault="0034379D" w:rsidP="0034379D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sz w:val="26"/>
                <w:szCs w:val="26"/>
              </w:rPr>
              <w:t>Technical Skills</w:t>
            </w:r>
          </w:p>
        </w:tc>
      </w:tr>
    </w:tbl>
    <w:p w:rsidR="00B76992" w:rsidRPr="0034379D" w:rsidRDefault="00B76992" w:rsidP="0034379D">
      <w:pPr>
        <w:pStyle w:val="NoSpacing"/>
      </w:pPr>
    </w:p>
    <w:p w:rsidR="00C97011" w:rsidRPr="00A95CAB" w:rsidRDefault="00C97011" w:rsidP="00C97011">
      <w:pPr>
        <w:pStyle w:val="ListParagraph"/>
        <w:numPr>
          <w:ilvl w:val="0"/>
          <w:numId w:val="9"/>
        </w:numPr>
        <w:rPr>
          <w:rFonts w:ascii="Microsoft New Tai Lue" w:hAnsi="Microsoft New Tai Lue" w:cs="Microsoft New Tai Lue"/>
          <w:b/>
          <w:bCs/>
          <w:u w:val="single"/>
        </w:rPr>
      </w:pPr>
      <w:r w:rsidRPr="00A95CAB">
        <w:rPr>
          <w:rFonts w:ascii="Microsoft New Tai Lue" w:hAnsi="Microsoft New Tai Lue" w:cs="Microsoft New Tai Lue"/>
          <w:bCs/>
        </w:rPr>
        <w:t xml:space="preserve">Entrepreneurship Skill Development </w:t>
      </w:r>
      <w:r w:rsidR="00DA4DCC" w:rsidRPr="00A95CAB">
        <w:rPr>
          <w:rFonts w:ascii="Microsoft New Tai Lue" w:hAnsi="Microsoft New Tai Lue" w:cs="Microsoft New Tai Lue"/>
          <w:bCs/>
        </w:rPr>
        <w:t xml:space="preserve">Program </w:t>
      </w:r>
      <w:r w:rsidRPr="00A95CAB">
        <w:rPr>
          <w:rFonts w:ascii="Microsoft New Tai Lue" w:hAnsi="Microsoft New Tai Lue" w:cs="Microsoft New Tai Lue"/>
          <w:bCs/>
        </w:rPr>
        <w:t xml:space="preserve">on </w:t>
      </w:r>
      <w:r w:rsidRPr="00A95CAB">
        <w:rPr>
          <w:rFonts w:ascii="Microsoft New Tai Lue" w:hAnsi="Microsoft New Tai Lue" w:cs="Microsoft New Tai Lue"/>
          <w:b/>
          <w:bCs/>
        </w:rPr>
        <w:t>Web Designing</w:t>
      </w:r>
      <w:r w:rsidRPr="00A95CAB">
        <w:rPr>
          <w:rFonts w:ascii="Microsoft New Tai Lue" w:hAnsi="Microsoft New Tai Lue" w:cs="Microsoft New Tai Lue"/>
          <w:bCs/>
        </w:rPr>
        <w:t xml:space="preserve"> (Training) year in 2012 from </w:t>
      </w:r>
      <w:r w:rsidRPr="00A95CAB">
        <w:rPr>
          <w:rFonts w:ascii="Microsoft New Tai Lue" w:hAnsi="Microsoft New Tai Lue" w:cs="Microsoft New Tai Lue"/>
          <w:b/>
          <w:bCs/>
        </w:rPr>
        <w:t>Government of India,</w:t>
      </w:r>
      <w:r w:rsidRPr="00A95CAB">
        <w:rPr>
          <w:rFonts w:ascii="Microsoft New Tai Lue" w:hAnsi="Microsoft New Tai Lue" w:cs="Microsoft New Tai Lue"/>
          <w:bCs/>
        </w:rPr>
        <w:t xml:space="preserve"> </w:t>
      </w:r>
      <w:r w:rsidRPr="00A95CAB">
        <w:rPr>
          <w:rFonts w:ascii="Microsoft New Tai Lue" w:hAnsi="Microsoft New Tai Lue" w:cs="Microsoft New Tai Lue"/>
          <w:b/>
          <w:bCs/>
        </w:rPr>
        <w:t>Micro, Small &amp; Medium Enterprises-Institute, New Delhi (MSME).</w:t>
      </w:r>
    </w:p>
    <w:p w:rsidR="000B7C71" w:rsidRPr="00A95CAB" w:rsidRDefault="00C97011" w:rsidP="001E3E5E">
      <w:pPr>
        <w:pStyle w:val="ListParagraph"/>
        <w:numPr>
          <w:ilvl w:val="0"/>
          <w:numId w:val="9"/>
        </w:numPr>
        <w:rPr>
          <w:rFonts w:ascii="Microsoft New Tai Lue" w:hAnsi="Microsoft New Tai Lue" w:cs="Microsoft New Tai Lue"/>
          <w:b/>
          <w:bCs/>
          <w:u w:val="single"/>
        </w:rPr>
      </w:pPr>
      <w:r w:rsidRPr="00A95CAB">
        <w:rPr>
          <w:rFonts w:ascii="Microsoft New Tai Lue" w:hAnsi="Microsoft New Tai Lue" w:cs="Microsoft New Tai Lue"/>
          <w:bCs/>
        </w:rPr>
        <w:t>HTML5, CSS3</w:t>
      </w:r>
      <w:r w:rsidR="009D1D8F" w:rsidRPr="00A95CAB">
        <w:rPr>
          <w:rFonts w:ascii="Microsoft New Tai Lue" w:hAnsi="Microsoft New Tai Lue" w:cs="Microsoft New Tai Lue"/>
          <w:bCs/>
        </w:rPr>
        <w:t>,</w:t>
      </w:r>
      <w:r w:rsidR="003A7AD2">
        <w:rPr>
          <w:rFonts w:ascii="Microsoft New Tai Lue" w:hAnsi="Microsoft New Tai Lue" w:cs="Microsoft New Tai Lue"/>
          <w:bCs/>
        </w:rPr>
        <w:t xml:space="preserve"> SASS</w:t>
      </w:r>
      <w:proofErr w:type="gramStart"/>
      <w:r w:rsidR="003A7AD2">
        <w:rPr>
          <w:rFonts w:ascii="Microsoft New Tai Lue" w:hAnsi="Microsoft New Tai Lue" w:cs="Microsoft New Tai Lue"/>
          <w:bCs/>
        </w:rPr>
        <w:t xml:space="preserve">, </w:t>
      </w:r>
      <w:r w:rsidR="00A913A5" w:rsidRPr="00A95CAB">
        <w:rPr>
          <w:rFonts w:ascii="Microsoft New Tai Lue" w:hAnsi="Microsoft New Tai Lue" w:cs="Microsoft New Tai Lue"/>
          <w:bCs/>
        </w:rPr>
        <w:t xml:space="preserve"> Bootstrap</w:t>
      </w:r>
      <w:proofErr w:type="gramEnd"/>
      <w:r w:rsidR="00D51677">
        <w:rPr>
          <w:rFonts w:ascii="Microsoft New Tai Lue" w:hAnsi="Microsoft New Tai Lue" w:cs="Microsoft New Tai Lue"/>
          <w:bCs/>
        </w:rPr>
        <w:t xml:space="preserve">, </w:t>
      </w:r>
      <w:r w:rsidR="001E3E5E" w:rsidRPr="001E3E5E">
        <w:rPr>
          <w:rFonts w:ascii="Microsoft New Tai Lue" w:hAnsi="Microsoft New Tai Lue" w:cs="Microsoft New Tai Lue"/>
          <w:bCs/>
        </w:rPr>
        <w:t>W3.CSS</w:t>
      </w:r>
      <w:r w:rsidR="001E3E5E">
        <w:rPr>
          <w:rFonts w:ascii="Microsoft New Tai Lue" w:hAnsi="Microsoft New Tai Lue" w:cs="Microsoft New Tai Lue"/>
          <w:bCs/>
        </w:rPr>
        <w:t xml:space="preserve">, </w:t>
      </w:r>
      <w:r w:rsidR="001E3E5E" w:rsidRPr="001E3E5E">
        <w:rPr>
          <w:rFonts w:ascii="Microsoft New Tai Lue" w:hAnsi="Microsoft New Tai Lue" w:cs="Microsoft New Tai Lue"/>
          <w:bCs/>
        </w:rPr>
        <w:t xml:space="preserve"> </w:t>
      </w:r>
      <w:proofErr w:type="spellStart"/>
      <w:r w:rsidR="009D1D8F" w:rsidRPr="00A95CAB">
        <w:rPr>
          <w:rFonts w:ascii="Microsoft New Tai Lue" w:hAnsi="Microsoft New Tai Lue" w:cs="Microsoft New Tai Lue"/>
          <w:bCs/>
        </w:rPr>
        <w:t>JQuery</w:t>
      </w:r>
      <w:proofErr w:type="spellEnd"/>
      <w:r w:rsidR="00B6639D" w:rsidRPr="00A95CAB">
        <w:rPr>
          <w:rFonts w:ascii="Microsoft New Tai Lue" w:hAnsi="Microsoft New Tai Lue" w:cs="Microsoft New Tai Lue"/>
          <w:bCs/>
        </w:rPr>
        <w:t xml:space="preserve">, </w:t>
      </w:r>
      <w:r w:rsidR="00203BB4">
        <w:rPr>
          <w:rFonts w:ascii="Microsoft New Tai Lue" w:hAnsi="Microsoft New Tai Lue" w:cs="Microsoft New Tai Lue"/>
          <w:bCs/>
        </w:rPr>
        <w:t xml:space="preserve"> </w:t>
      </w:r>
      <w:r w:rsidR="00B3651A" w:rsidRPr="00A95CAB">
        <w:rPr>
          <w:rFonts w:ascii="Microsoft New Tai Lue" w:hAnsi="Microsoft New Tai Lue" w:cs="Microsoft New Tai Lue"/>
          <w:bCs/>
        </w:rPr>
        <w:t>Java</w:t>
      </w:r>
      <w:r w:rsidRPr="00A95CAB">
        <w:rPr>
          <w:rFonts w:ascii="Microsoft New Tai Lue" w:hAnsi="Microsoft New Tai Lue" w:cs="Microsoft New Tai Lue"/>
          <w:bCs/>
        </w:rPr>
        <w:t xml:space="preserve">Script, </w:t>
      </w:r>
      <w:r w:rsidR="00EC568F">
        <w:rPr>
          <w:rFonts w:ascii="Microsoft New Tai Lue" w:hAnsi="Microsoft New Tai Lue" w:cs="Microsoft New Tai Lue"/>
          <w:bCs/>
        </w:rPr>
        <w:t xml:space="preserve">Angular JS, </w:t>
      </w:r>
      <w:r w:rsidR="00203BB4">
        <w:rPr>
          <w:rFonts w:ascii="Microsoft New Tai Lue" w:hAnsi="Microsoft New Tai Lue" w:cs="Microsoft New Tai Lue"/>
          <w:bCs/>
        </w:rPr>
        <w:t xml:space="preserve"> </w:t>
      </w:r>
      <w:r w:rsidR="004D4C48" w:rsidRPr="004D4C48">
        <w:rPr>
          <w:rFonts w:ascii="Microsoft New Tai Lue" w:hAnsi="Microsoft New Tai Lue" w:cs="Microsoft New Tai Lue"/>
          <w:bCs/>
        </w:rPr>
        <w:t>Sublime Text</w:t>
      </w:r>
      <w:r w:rsidR="004D4C48">
        <w:rPr>
          <w:rFonts w:ascii="Microsoft New Tai Lue" w:hAnsi="Microsoft New Tai Lue" w:cs="Microsoft New Tai Lue"/>
          <w:bCs/>
        </w:rPr>
        <w:t xml:space="preserve">, </w:t>
      </w:r>
      <w:r w:rsidR="004D4C48" w:rsidRPr="004D4C48">
        <w:rPr>
          <w:rFonts w:ascii="Microsoft New Tai Lue" w:hAnsi="Microsoft New Tai Lue" w:cs="Microsoft New Tai Lue"/>
          <w:bCs/>
        </w:rPr>
        <w:t xml:space="preserve"> </w:t>
      </w:r>
      <w:r w:rsidRPr="00A95CAB">
        <w:rPr>
          <w:rFonts w:ascii="Microsoft New Tai Lue" w:hAnsi="Microsoft New Tai Lue" w:cs="Microsoft New Tai Lue"/>
          <w:bCs/>
        </w:rPr>
        <w:t xml:space="preserve">Dreamweaver, </w:t>
      </w:r>
      <w:r w:rsidR="006F5DA0" w:rsidRPr="00A95CAB">
        <w:rPr>
          <w:rFonts w:ascii="Microsoft New Tai Lue" w:hAnsi="Microsoft New Tai Lue" w:cs="Microsoft New Tai Lue"/>
          <w:bCs/>
        </w:rPr>
        <w:t xml:space="preserve"> </w:t>
      </w:r>
      <w:r w:rsidR="004D4C48" w:rsidRPr="004D4C48">
        <w:rPr>
          <w:rFonts w:ascii="Microsoft New Tai Lue" w:hAnsi="Microsoft New Tai Lue" w:cs="Microsoft New Tai Lue"/>
          <w:bCs/>
        </w:rPr>
        <w:t>Visual Studio</w:t>
      </w:r>
      <w:r w:rsidR="004D4C48">
        <w:rPr>
          <w:rFonts w:ascii="Microsoft New Tai Lue" w:hAnsi="Microsoft New Tai Lue" w:cs="Microsoft New Tai Lue"/>
          <w:bCs/>
        </w:rPr>
        <w:t xml:space="preserve">, </w:t>
      </w:r>
      <w:r w:rsidR="00D81F8D" w:rsidRPr="00A95CAB">
        <w:rPr>
          <w:rFonts w:ascii="Microsoft New Tai Lue" w:hAnsi="Microsoft New Tai Lue" w:cs="Microsoft New Tai Lue"/>
          <w:bCs/>
        </w:rPr>
        <w:t xml:space="preserve">Adobe CS6 Photoshop </w:t>
      </w:r>
      <w:r w:rsidRPr="00A95CAB">
        <w:rPr>
          <w:rFonts w:ascii="Microsoft New Tai Lue" w:hAnsi="Microsoft New Tai Lue" w:cs="Microsoft New Tai Lue"/>
          <w:bCs/>
        </w:rPr>
        <w:t>etc.</w:t>
      </w: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0"/>
      </w:tblGrid>
      <w:tr w:rsidR="00BD37AA" w:rsidRPr="00891B35" w:rsidTr="0034379D">
        <w:trPr>
          <w:trHeight w:val="323"/>
        </w:trPr>
        <w:tc>
          <w:tcPr>
            <w:tcW w:w="9450" w:type="dxa"/>
            <w:shd w:val="clear" w:color="auto" w:fill="D9D9D9" w:themeFill="background1" w:themeFillShade="D9"/>
          </w:tcPr>
          <w:p w:rsidR="00BD37AA" w:rsidRPr="00891B35" w:rsidRDefault="00891B35" w:rsidP="001311C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bCs/>
                <w:sz w:val="26"/>
                <w:szCs w:val="26"/>
              </w:rPr>
              <w:t>Experience</w:t>
            </w:r>
          </w:p>
        </w:tc>
      </w:tr>
    </w:tbl>
    <w:p w:rsidR="003B04A2" w:rsidRPr="00CA6732" w:rsidRDefault="003B04A2" w:rsidP="00CA6732">
      <w:pPr>
        <w:pStyle w:val="NoSpacing"/>
        <w:rPr>
          <w:szCs w:val="24"/>
        </w:rPr>
      </w:pPr>
    </w:p>
    <w:p w:rsidR="00DA4DCC" w:rsidRPr="00B73536" w:rsidRDefault="00DA4DCC" w:rsidP="00DA4DCC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t xml:space="preserve">Presently working in </w:t>
      </w:r>
      <w:proofErr w:type="spellStart"/>
      <w:r w:rsidR="00B73536">
        <w:rPr>
          <w:rFonts w:ascii="Microsoft New Tai Lue" w:hAnsi="Microsoft New Tai Lue" w:cs="Microsoft New Tai Lue"/>
          <w:bCs/>
        </w:rPr>
        <w:t>InfoZech</w:t>
      </w:r>
      <w:proofErr w:type="spellEnd"/>
      <w:r w:rsidR="007608B9">
        <w:rPr>
          <w:rFonts w:ascii="Microsoft New Tai Lue" w:hAnsi="Microsoft New Tai Lue" w:cs="Microsoft New Tai Lue"/>
          <w:bCs/>
        </w:rPr>
        <w:t xml:space="preserve"> Pvt. Ltd.</w:t>
      </w:r>
      <w:r w:rsidRPr="00CC3A21">
        <w:rPr>
          <w:rFonts w:ascii="Microsoft New Tai Lue" w:hAnsi="Microsoft New Tai Lue" w:cs="Microsoft New Tai Lue"/>
          <w:bCs/>
        </w:rPr>
        <w:t xml:space="preserve"> as a </w:t>
      </w:r>
      <w:r w:rsidR="007608B9">
        <w:rPr>
          <w:rFonts w:ascii="Microsoft New Tai Lue" w:hAnsi="Microsoft New Tai Lue" w:cs="Microsoft New Tai Lue"/>
          <w:b/>
          <w:bCs/>
        </w:rPr>
        <w:t>Sr. UI Developer</w:t>
      </w:r>
      <w:r w:rsidRPr="00CC3A21">
        <w:rPr>
          <w:rFonts w:ascii="Microsoft New Tai Lue" w:hAnsi="Microsoft New Tai Lue" w:cs="Microsoft New Tai Lue"/>
          <w:bCs/>
        </w:rPr>
        <w:t xml:space="preserve"> since </w:t>
      </w:r>
      <w:r w:rsidR="00B73536">
        <w:rPr>
          <w:rFonts w:ascii="Microsoft New Tai Lue" w:hAnsi="Microsoft New Tai Lue" w:cs="Microsoft New Tai Lue"/>
          <w:bCs/>
        </w:rPr>
        <w:t>24</w:t>
      </w:r>
      <w:r w:rsidR="007608B9" w:rsidRPr="007608B9">
        <w:rPr>
          <w:rFonts w:ascii="Microsoft New Tai Lue" w:hAnsi="Microsoft New Tai Lue" w:cs="Microsoft New Tai Lue"/>
          <w:bCs/>
          <w:vertAlign w:val="superscript"/>
        </w:rPr>
        <w:t>rd</w:t>
      </w:r>
      <w:r w:rsidR="007608B9">
        <w:rPr>
          <w:rFonts w:ascii="Microsoft New Tai Lue" w:hAnsi="Microsoft New Tai Lue" w:cs="Microsoft New Tai Lue"/>
          <w:bCs/>
        </w:rPr>
        <w:t xml:space="preserve"> </w:t>
      </w:r>
      <w:r w:rsidR="00B73536">
        <w:rPr>
          <w:rFonts w:ascii="Microsoft New Tai Lue" w:hAnsi="Microsoft New Tai Lue" w:cs="Microsoft New Tai Lue"/>
          <w:bCs/>
        </w:rPr>
        <w:t>Oct</w:t>
      </w:r>
      <w:r w:rsidRPr="00CC3A21">
        <w:rPr>
          <w:rFonts w:ascii="Microsoft New Tai Lue" w:hAnsi="Microsoft New Tai Lue" w:cs="Microsoft New Tai Lue"/>
          <w:bCs/>
        </w:rPr>
        <w:t xml:space="preserve"> </w:t>
      </w:r>
      <w:r w:rsidR="007608B9">
        <w:rPr>
          <w:rFonts w:ascii="Microsoft New Tai Lue" w:hAnsi="Microsoft New Tai Lue" w:cs="Microsoft New Tai Lue"/>
          <w:bCs/>
        </w:rPr>
        <w:t>201</w:t>
      </w:r>
      <w:r w:rsidR="00B73536">
        <w:rPr>
          <w:rFonts w:ascii="Microsoft New Tai Lue" w:hAnsi="Microsoft New Tai Lue" w:cs="Microsoft New Tai Lue"/>
          <w:bCs/>
        </w:rPr>
        <w:t>6</w:t>
      </w:r>
      <w:r w:rsidR="007608B9">
        <w:rPr>
          <w:rFonts w:ascii="Microsoft New Tai Lue" w:hAnsi="Microsoft New Tai Lue" w:cs="Microsoft New Tai Lue"/>
          <w:bCs/>
        </w:rPr>
        <w:t xml:space="preserve"> </w:t>
      </w:r>
      <w:r w:rsidRPr="00CC3A21">
        <w:rPr>
          <w:rFonts w:ascii="Microsoft New Tai Lue" w:hAnsi="Microsoft New Tai Lue" w:cs="Microsoft New Tai Lue"/>
          <w:bCs/>
        </w:rPr>
        <w:t xml:space="preserve">To </w:t>
      </w:r>
      <w:r w:rsidR="007608B9">
        <w:rPr>
          <w:rFonts w:ascii="Microsoft New Tai Lue" w:hAnsi="Microsoft New Tai Lue" w:cs="Microsoft New Tai Lue"/>
          <w:bCs/>
        </w:rPr>
        <w:t>Till Now.</w:t>
      </w:r>
    </w:p>
    <w:p w:rsidR="00B73536" w:rsidRPr="007608B9" w:rsidRDefault="00B73536" w:rsidP="00B73536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Cs/>
        </w:rPr>
        <w:t>Worked</w:t>
      </w:r>
      <w:r w:rsidRPr="00CC3A21">
        <w:rPr>
          <w:rFonts w:ascii="Microsoft New Tai Lue" w:hAnsi="Microsoft New Tai Lue" w:cs="Microsoft New Tai Lue"/>
          <w:bCs/>
        </w:rPr>
        <w:t xml:space="preserve"> in </w:t>
      </w:r>
      <w:r>
        <w:rPr>
          <w:rFonts w:ascii="Microsoft New Tai Lue" w:hAnsi="Microsoft New Tai Lue" w:cs="Microsoft New Tai Lue"/>
          <w:bCs/>
        </w:rPr>
        <w:t xml:space="preserve">Pan India </w:t>
      </w:r>
      <w:proofErr w:type="spellStart"/>
      <w:r>
        <w:rPr>
          <w:rFonts w:ascii="Microsoft New Tai Lue" w:hAnsi="Microsoft New Tai Lue" w:cs="Microsoft New Tai Lue"/>
          <w:bCs/>
        </w:rPr>
        <w:t>Internt</w:t>
      </w:r>
      <w:proofErr w:type="spellEnd"/>
      <w:r>
        <w:rPr>
          <w:rFonts w:ascii="Microsoft New Tai Lue" w:hAnsi="Microsoft New Tai Lue" w:cs="Microsoft New Tai Lue"/>
          <w:bCs/>
        </w:rPr>
        <w:t xml:space="preserve"> Pvt. Ltd.</w:t>
      </w:r>
      <w:r w:rsidRPr="00CC3A21">
        <w:rPr>
          <w:rFonts w:ascii="Microsoft New Tai Lue" w:hAnsi="Microsoft New Tai Lue" w:cs="Microsoft New Tai Lue"/>
          <w:bCs/>
        </w:rPr>
        <w:t xml:space="preserve"> as a </w:t>
      </w:r>
      <w:r>
        <w:rPr>
          <w:rFonts w:ascii="Microsoft New Tai Lue" w:hAnsi="Microsoft New Tai Lue" w:cs="Microsoft New Tai Lue"/>
          <w:b/>
          <w:bCs/>
        </w:rPr>
        <w:t>Sr. UI Developer</w:t>
      </w:r>
      <w:r w:rsidRPr="00CC3A21">
        <w:rPr>
          <w:rFonts w:ascii="Microsoft New Tai Lue" w:hAnsi="Microsoft New Tai Lue" w:cs="Microsoft New Tai Lue"/>
          <w:bCs/>
        </w:rPr>
        <w:t xml:space="preserve"> since </w:t>
      </w:r>
      <w:r>
        <w:rPr>
          <w:rFonts w:ascii="Microsoft New Tai Lue" w:hAnsi="Microsoft New Tai Lue" w:cs="Microsoft New Tai Lue"/>
          <w:bCs/>
        </w:rPr>
        <w:t>3</w:t>
      </w:r>
      <w:r w:rsidRPr="007608B9">
        <w:rPr>
          <w:rFonts w:ascii="Microsoft New Tai Lue" w:hAnsi="Microsoft New Tai Lue" w:cs="Microsoft New Tai Lue"/>
          <w:bCs/>
          <w:vertAlign w:val="superscript"/>
        </w:rPr>
        <w:t>rd</w:t>
      </w:r>
      <w:r>
        <w:rPr>
          <w:rFonts w:ascii="Microsoft New Tai Lue" w:hAnsi="Microsoft New Tai Lue" w:cs="Microsoft New Tai Lue"/>
          <w:bCs/>
        </w:rPr>
        <w:t xml:space="preserve"> June</w:t>
      </w:r>
      <w:r w:rsidRPr="00CC3A21">
        <w:rPr>
          <w:rFonts w:ascii="Microsoft New Tai Lue" w:hAnsi="Microsoft New Tai Lue" w:cs="Microsoft New Tai Lue"/>
          <w:bCs/>
        </w:rPr>
        <w:t xml:space="preserve"> </w:t>
      </w:r>
      <w:r>
        <w:rPr>
          <w:rFonts w:ascii="Microsoft New Tai Lue" w:hAnsi="Microsoft New Tai Lue" w:cs="Microsoft New Tai Lue"/>
          <w:bCs/>
        </w:rPr>
        <w:t xml:space="preserve">2015 </w:t>
      </w:r>
      <w:r w:rsidRPr="00CC3A21">
        <w:rPr>
          <w:rFonts w:ascii="Microsoft New Tai Lue" w:hAnsi="Microsoft New Tai Lue" w:cs="Microsoft New Tai Lue"/>
          <w:bCs/>
        </w:rPr>
        <w:t xml:space="preserve">To </w:t>
      </w:r>
      <w:r>
        <w:rPr>
          <w:rFonts w:ascii="Microsoft New Tai Lue" w:hAnsi="Microsoft New Tai Lue" w:cs="Microsoft New Tai Lue"/>
          <w:bCs/>
        </w:rPr>
        <w:t>20</w:t>
      </w:r>
      <w:r w:rsidRPr="00B73536">
        <w:rPr>
          <w:rFonts w:ascii="Microsoft New Tai Lue" w:hAnsi="Microsoft New Tai Lue" w:cs="Microsoft New Tai Lue"/>
          <w:bCs/>
          <w:vertAlign w:val="superscript"/>
        </w:rPr>
        <w:t>th</w:t>
      </w:r>
      <w:r>
        <w:rPr>
          <w:rFonts w:ascii="Microsoft New Tai Lue" w:hAnsi="Microsoft New Tai Lue" w:cs="Microsoft New Tai Lue"/>
          <w:bCs/>
        </w:rPr>
        <w:t xml:space="preserve"> Oct 2016</w:t>
      </w:r>
    </w:p>
    <w:p w:rsidR="007608B9" w:rsidRPr="00CC3A21" w:rsidRDefault="007608B9" w:rsidP="007608B9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t xml:space="preserve">Worked in Immigration Overseas as a </w:t>
      </w:r>
      <w:r w:rsidRPr="00CC3A21">
        <w:rPr>
          <w:rFonts w:ascii="Microsoft New Tai Lue" w:hAnsi="Microsoft New Tai Lue" w:cs="Microsoft New Tai Lue"/>
          <w:b/>
          <w:bCs/>
        </w:rPr>
        <w:t>Web Designer</w:t>
      </w:r>
      <w:r w:rsidRPr="00CC3A21">
        <w:rPr>
          <w:rFonts w:ascii="Microsoft New Tai Lue" w:hAnsi="Microsoft New Tai Lue" w:cs="Microsoft New Tai Lue"/>
          <w:bCs/>
        </w:rPr>
        <w:t xml:space="preserve"> since 1</w:t>
      </w:r>
      <w:r w:rsidRPr="00CC3A21">
        <w:rPr>
          <w:rFonts w:ascii="Microsoft New Tai Lue" w:hAnsi="Microsoft New Tai Lue" w:cs="Microsoft New Tai Lue"/>
          <w:bCs/>
          <w:vertAlign w:val="superscript"/>
        </w:rPr>
        <w:t>st</w:t>
      </w:r>
      <w:r w:rsidRPr="00CC3A21">
        <w:rPr>
          <w:rFonts w:ascii="Microsoft New Tai Lue" w:hAnsi="Microsoft New Tai Lue" w:cs="Microsoft New Tai Lue"/>
          <w:bCs/>
        </w:rPr>
        <w:t xml:space="preserve"> July 2014 To </w:t>
      </w:r>
      <w:r>
        <w:rPr>
          <w:rFonts w:ascii="Microsoft New Tai Lue" w:hAnsi="Microsoft New Tai Lue" w:cs="Microsoft New Tai Lue"/>
          <w:bCs/>
        </w:rPr>
        <w:t>20</w:t>
      </w:r>
      <w:r w:rsidRPr="007608B9">
        <w:rPr>
          <w:rFonts w:ascii="Microsoft New Tai Lue" w:hAnsi="Microsoft New Tai Lue" w:cs="Microsoft New Tai Lue"/>
          <w:bCs/>
          <w:vertAlign w:val="superscript"/>
        </w:rPr>
        <w:t>th</w:t>
      </w:r>
      <w:r>
        <w:rPr>
          <w:rFonts w:ascii="Microsoft New Tai Lue" w:hAnsi="Microsoft New Tai Lue" w:cs="Microsoft New Tai Lue"/>
          <w:bCs/>
        </w:rPr>
        <w:t xml:space="preserve"> May 2015.</w:t>
      </w:r>
    </w:p>
    <w:p w:rsidR="00D168AF" w:rsidRPr="00CC3A21" w:rsidRDefault="00DA4DCC" w:rsidP="00DA4DCC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t>Worked</w:t>
      </w:r>
      <w:r w:rsidR="00941579" w:rsidRPr="00CC3A21">
        <w:rPr>
          <w:rFonts w:ascii="Microsoft New Tai Lue" w:hAnsi="Microsoft New Tai Lue" w:cs="Microsoft New Tai Lue"/>
          <w:bCs/>
        </w:rPr>
        <w:t xml:space="preserve"> in Earnest Travel </w:t>
      </w:r>
      <w:r w:rsidR="002569B8" w:rsidRPr="00CC3A21">
        <w:rPr>
          <w:rFonts w:ascii="Microsoft New Tai Lue" w:hAnsi="Microsoft New Tai Lue" w:cs="Microsoft New Tai Lue"/>
          <w:bCs/>
        </w:rPr>
        <w:t>and</w:t>
      </w:r>
      <w:r w:rsidR="00941579" w:rsidRPr="00CC3A21">
        <w:rPr>
          <w:rFonts w:ascii="Microsoft New Tai Lue" w:hAnsi="Microsoft New Tai Lue" w:cs="Microsoft New Tai Lue"/>
          <w:bCs/>
        </w:rPr>
        <w:t xml:space="preserve"> Hospitality Pvt. Ltd. as a </w:t>
      </w:r>
      <w:r w:rsidR="005F127E" w:rsidRPr="00CC3A21">
        <w:rPr>
          <w:rFonts w:ascii="Microsoft New Tai Lue" w:hAnsi="Microsoft New Tai Lue" w:cs="Microsoft New Tai Lue"/>
          <w:b/>
        </w:rPr>
        <w:t xml:space="preserve">Graphic and Web </w:t>
      </w:r>
      <w:proofErr w:type="gramStart"/>
      <w:r w:rsidR="005F127E" w:rsidRPr="00CC3A21">
        <w:rPr>
          <w:rFonts w:ascii="Microsoft New Tai Lue" w:hAnsi="Microsoft New Tai Lue" w:cs="Microsoft New Tai Lue"/>
          <w:b/>
        </w:rPr>
        <w:t>Designer</w:t>
      </w:r>
      <w:r w:rsidR="005F127E" w:rsidRPr="00CC3A21">
        <w:rPr>
          <w:rFonts w:ascii="Microsoft New Tai Lue" w:hAnsi="Microsoft New Tai Lue" w:cs="Microsoft New Tai Lue"/>
        </w:rPr>
        <w:t xml:space="preserve"> </w:t>
      </w:r>
      <w:r w:rsidR="00941579" w:rsidRPr="00CC3A21">
        <w:rPr>
          <w:rFonts w:ascii="Microsoft New Tai Lue" w:hAnsi="Microsoft New Tai Lue" w:cs="Microsoft New Tai Lue"/>
          <w:bCs/>
        </w:rPr>
        <w:t xml:space="preserve"> since</w:t>
      </w:r>
      <w:proofErr w:type="gramEnd"/>
      <w:r w:rsidR="00941579" w:rsidRPr="00CC3A21">
        <w:rPr>
          <w:rFonts w:ascii="Microsoft New Tai Lue" w:hAnsi="Microsoft New Tai Lue" w:cs="Microsoft New Tai Lue"/>
          <w:bCs/>
        </w:rPr>
        <w:t xml:space="preserve"> 24</w:t>
      </w:r>
      <w:r w:rsidR="00941579" w:rsidRPr="00CC3A21">
        <w:rPr>
          <w:rFonts w:ascii="Microsoft New Tai Lue" w:hAnsi="Microsoft New Tai Lue" w:cs="Microsoft New Tai Lue"/>
          <w:bCs/>
          <w:vertAlign w:val="superscript"/>
        </w:rPr>
        <w:t>th</w:t>
      </w:r>
      <w:r w:rsidR="00941579" w:rsidRPr="00CC3A21">
        <w:rPr>
          <w:rFonts w:ascii="Microsoft New Tai Lue" w:hAnsi="Microsoft New Tai Lue" w:cs="Microsoft New Tai Lue"/>
          <w:bCs/>
        </w:rPr>
        <w:t xml:space="preserve"> June 2013 To </w:t>
      </w:r>
      <w:r w:rsidRPr="00CC3A21">
        <w:rPr>
          <w:rFonts w:ascii="Microsoft New Tai Lue" w:hAnsi="Microsoft New Tai Lue" w:cs="Microsoft New Tai Lue"/>
          <w:bCs/>
        </w:rPr>
        <w:t>10</w:t>
      </w:r>
      <w:r w:rsidRPr="00CC3A21">
        <w:rPr>
          <w:rFonts w:ascii="Microsoft New Tai Lue" w:hAnsi="Microsoft New Tai Lue" w:cs="Microsoft New Tai Lue"/>
          <w:bCs/>
          <w:vertAlign w:val="superscript"/>
        </w:rPr>
        <w:t>th</w:t>
      </w:r>
      <w:r w:rsidRPr="00CC3A21">
        <w:rPr>
          <w:rFonts w:ascii="Microsoft New Tai Lue" w:hAnsi="Microsoft New Tai Lue" w:cs="Microsoft New Tai Lue"/>
          <w:bCs/>
        </w:rPr>
        <w:t xml:space="preserve"> June 2014</w:t>
      </w:r>
      <w:r w:rsidR="00941579" w:rsidRPr="00CC3A21">
        <w:rPr>
          <w:rFonts w:ascii="Microsoft New Tai Lue" w:hAnsi="Microsoft New Tai Lue" w:cs="Microsoft New Tai Lue"/>
          <w:bCs/>
        </w:rPr>
        <w:t xml:space="preserve">.  </w:t>
      </w:r>
    </w:p>
    <w:tbl>
      <w:tblPr>
        <w:tblpPr w:leftFromText="180" w:rightFromText="180" w:vertAnchor="text" w:horzAnchor="margin" w:tblpY="5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6"/>
      </w:tblGrid>
      <w:tr w:rsidR="00D168AF" w:rsidRPr="00B57AF7" w:rsidTr="00D168AF">
        <w:trPr>
          <w:trHeight w:val="388"/>
        </w:trPr>
        <w:tc>
          <w:tcPr>
            <w:tcW w:w="95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168AF" w:rsidRPr="002C2E62" w:rsidRDefault="00D168AF" w:rsidP="00D168AF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2C2E62">
              <w:rPr>
                <w:rFonts w:ascii="Microsoft New Tai Lue" w:hAnsi="Microsoft New Tai Lue" w:cs="Microsoft New Tai Lue"/>
                <w:sz w:val="26"/>
                <w:szCs w:val="26"/>
              </w:rPr>
              <w:t>Area of Interest</w:t>
            </w:r>
          </w:p>
        </w:tc>
      </w:tr>
    </w:tbl>
    <w:p w:rsidR="00155822" w:rsidRPr="00CA6732" w:rsidRDefault="00D168AF" w:rsidP="00CA6732">
      <w:pPr>
        <w:pStyle w:val="NoSpacing"/>
      </w:pPr>
      <w:r w:rsidRPr="008277B5">
        <w:lastRenderedPageBreak/>
        <w:t xml:space="preserve"> </w:t>
      </w:r>
    </w:p>
    <w:p w:rsidR="00941579" w:rsidRPr="001E19E8" w:rsidRDefault="00941579" w:rsidP="00666C7B">
      <w:pPr>
        <w:pStyle w:val="NoSpacing"/>
        <w:numPr>
          <w:ilvl w:val="0"/>
          <w:numId w:val="19"/>
        </w:numPr>
        <w:rPr>
          <w:rFonts w:ascii="Microsoft New Tai Lue" w:hAnsi="Microsoft New Tai Lue" w:cs="Microsoft New Tai Lue"/>
        </w:rPr>
      </w:pPr>
      <w:r w:rsidRPr="001E19E8">
        <w:rPr>
          <w:rFonts w:ascii="Microsoft New Tai Lue" w:hAnsi="Microsoft New Tai Lue" w:cs="Microsoft New Tai Lue"/>
        </w:rPr>
        <w:t>Communicate with people and make the genuine relations with them and do the social work.</w:t>
      </w:r>
    </w:p>
    <w:tbl>
      <w:tblPr>
        <w:tblpPr w:leftFromText="180" w:rightFromText="180" w:vertAnchor="text" w:horzAnchor="margin" w:tblpY="332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5"/>
      </w:tblGrid>
      <w:tr w:rsidR="001D5BA4" w:rsidRPr="00B57AF7" w:rsidTr="003B4099">
        <w:trPr>
          <w:trHeight w:val="374"/>
        </w:trPr>
        <w:tc>
          <w:tcPr>
            <w:tcW w:w="9645" w:type="dxa"/>
            <w:shd w:val="clear" w:color="auto" w:fill="D9D9D9" w:themeFill="background1" w:themeFillShade="D9"/>
          </w:tcPr>
          <w:p w:rsidR="001D5BA4" w:rsidRPr="00514F1B" w:rsidRDefault="001D5BA4" w:rsidP="001D5BA4">
            <w:pPr>
              <w:pStyle w:val="Title"/>
              <w:jc w:val="left"/>
              <w:rPr>
                <w:rFonts w:ascii="Microsoft New Tai Lue" w:hAnsi="Microsoft New Tai Lue" w:cs="Microsoft New Tai Lue"/>
                <w:b w:val="0"/>
                <w:color w:val="000000"/>
                <w:sz w:val="26"/>
                <w:szCs w:val="26"/>
              </w:rPr>
            </w:pPr>
            <w:r w:rsidRPr="00514F1B">
              <w:rPr>
                <w:rFonts w:ascii="Microsoft New Tai Lue" w:hAnsi="Microsoft New Tai Lue" w:cs="Microsoft New Tai Lue"/>
                <w:b w:val="0"/>
                <w:color w:val="000000"/>
                <w:sz w:val="26"/>
                <w:szCs w:val="26"/>
              </w:rPr>
              <w:t>Portfolio</w:t>
            </w:r>
          </w:p>
        </w:tc>
      </w:tr>
    </w:tbl>
    <w:p w:rsidR="00537C98" w:rsidRPr="00184B4F" w:rsidRDefault="006E336D" w:rsidP="00184B4F">
      <w:pPr>
        <w:keepNext/>
        <w:keepLines/>
        <w:spacing w:after="0" w:line="240" w:lineRule="auto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537C98" w:rsidRDefault="00537C98" w:rsidP="006D2FC2">
      <w:pPr>
        <w:pStyle w:val="NoSpacing"/>
        <w:rPr>
          <w:rFonts w:ascii="Microsoft New Tai Lue" w:hAnsi="Microsoft New Tai Lue" w:cs="Microsoft New Tai Lu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98"/>
        <w:gridCol w:w="4950"/>
      </w:tblGrid>
      <w:tr w:rsidR="00532C71" w:rsidTr="007E71F9">
        <w:tc>
          <w:tcPr>
            <w:tcW w:w="9648" w:type="dxa"/>
            <w:gridSpan w:val="2"/>
            <w:shd w:val="clear" w:color="auto" w:fill="F2F2F2" w:themeFill="background1" w:themeFillShade="F2"/>
          </w:tcPr>
          <w:p w:rsidR="00532C71" w:rsidRPr="00184B4F" w:rsidRDefault="00A53F95" w:rsidP="00200EC8">
            <w:pPr>
              <w:pStyle w:val="NoSpacing"/>
              <w:jc w:val="center"/>
              <w:rPr>
                <w:rFonts w:ascii="Microsoft New Tai Lue" w:hAnsi="Microsoft New Tai Lue" w:cs="Microsoft New Tai Lue"/>
                <w:b/>
              </w:rPr>
            </w:pPr>
            <w:r>
              <w:rPr>
                <w:rFonts w:ascii="Microsoft New Tai Lue" w:hAnsi="Microsoft New Tai Lue" w:cs="Microsoft New Tai Lue"/>
                <w:b/>
              </w:rPr>
              <w:t>Portfolio</w:t>
            </w:r>
            <w:r w:rsidR="00532C71" w:rsidRPr="00184B4F">
              <w:rPr>
                <w:rFonts w:ascii="Microsoft New Tai Lue" w:hAnsi="Microsoft New Tai Lue" w:cs="Microsoft New Tai Lue"/>
                <w:b/>
              </w:rPr>
              <w:t xml:space="preserve"> URL</w:t>
            </w:r>
            <w:r w:rsidR="00A87D79">
              <w:rPr>
                <w:rFonts w:ascii="Microsoft New Tai Lue" w:hAnsi="Microsoft New Tai Lue" w:cs="Microsoft New Tai Lue"/>
                <w:b/>
              </w:rPr>
              <w:t>s</w:t>
            </w:r>
          </w:p>
        </w:tc>
      </w:tr>
      <w:tr w:rsidR="001B3071" w:rsidTr="00B644AF">
        <w:tc>
          <w:tcPr>
            <w:tcW w:w="4698" w:type="dxa"/>
          </w:tcPr>
          <w:p w:rsidR="001B3071" w:rsidRDefault="001B3071" w:rsidP="009407B1">
            <w:hyperlink r:id="rId8" w:history="1">
              <w:r w:rsidRPr="00664C8C">
                <w:rPr>
                  <w:rStyle w:val="Hyperlink"/>
                </w:rPr>
                <w:t>http://182.71.96.26:2007/</w:t>
              </w:r>
            </w:hyperlink>
            <w:r>
              <w:t xml:space="preserve"> </w:t>
            </w:r>
            <w:proofErr w:type="spellStart"/>
            <w:r>
              <w:t>iTower</w:t>
            </w:r>
            <w:proofErr w:type="spellEnd"/>
            <w:r>
              <w:t xml:space="preserve"> </w:t>
            </w:r>
            <w:r w:rsidR="00E25BE0">
              <w:t>Software</w:t>
            </w:r>
          </w:p>
        </w:tc>
        <w:tc>
          <w:tcPr>
            <w:tcW w:w="4950" w:type="dxa"/>
          </w:tcPr>
          <w:p w:rsidR="001B3071" w:rsidRDefault="001B3071" w:rsidP="00184B4F"/>
        </w:tc>
      </w:tr>
      <w:tr w:rsidR="009407B1" w:rsidTr="00B644AF">
        <w:tc>
          <w:tcPr>
            <w:tcW w:w="4698" w:type="dxa"/>
          </w:tcPr>
          <w:p w:rsidR="009407B1" w:rsidRDefault="00A77429" w:rsidP="009407B1">
            <w:hyperlink r:id="rId9" w:history="1">
              <w:r w:rsidR="009407B1" w:rsidRPr="00684E8E">
                <w:rPr>
                  <w:rStyle w:val="Hyperlink"/>
                </w:rPr>
                <w:t>www.usaonline.us</w:t>
              </w:r>
            </w:hyperlink>
            <w:r w:rsidR="009407B1">
              <w:t xml:space="preserve"> </w:t>
            </w:r>
          </w:p>
        </w:tc>
        <w:tc>
          <w:tcPr>
            <w:tcW w:w="4950" w:type="dxa"/>
          </w:tcPr>
          <w:p w:rsidR="009407B1" w:rsidRDefault="00A77429" w:rsidP="00184B4F">
            <w:hyperlink r:id="rId10" w:history="1">
              <w:r w:rsidR="009407B1" w:rsidRPr="00684E8E">
                <w:rPr>
                  <w:rStyle w:val="Hyperlink"/>
                </w:rPr>
                <w:t>www.ads.indiaonline.in</w:t>
              </w:r>
            </w:hyperlink>
            <w:r w:rsidR="009407B1"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1" w:history="1">
              <w:r w:rsidR="00532C71" w:rsidRPr="008F35C9">
                <w:rPr>
                  <w:rStyle w:val="Hyperlink"/>
                  <w:sz w:val="24"/>
                  <w:szCs w:val="24"/>
                </w:rPr>
                <w:t>www.indiaonline.in</w:t>
              </w:r>
            </w:hyperlink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2" w:history="1">
              <w:r w:rsidR="00532C71" w:rsidRPr="008F35C9">
                <w:rPr>
                  <w:rStyle w:val="Hyperlink"/>
                  <w:sz w:val="24"/>
                  <w:szCs w:val="24"/>
                </w:rPr>
                <w:t>www.sportsoodles.com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532C71">
            <w:pPr>
              <w:rPr>
                <w:sz w:val="24"/>
                <w:szCs w:val="24"/>
              </w:rPr>
            </w:pPr>
            <w:hyperlink r:id="rId13" w:history="1">
              <w:r w:rsidR="00532C71" w:rsidRPr="008F35C9">
                <w:rPr>
                  <w:rStyle w:val="Hyperlink"/>
                  <w:sz w:val="24"/>
                  <w:szCs w:val="24"/>
                </w:rPr>
                <w:t>local.indiaonline.in</w:t>
              </w:r>
            </w:hyperlink>
            <w:r w:rsidR="00532C71" w:rsidRPr="008F35C9">
              <w:rPr>
                <w:rStyle w:val="Hyperlink"/>
                <w:sz w:val="24"/>
                <w:szCs w:val="24"/>
              </w:rPr>
              <w:t>/</w:t>
            </w:r>
            <w:proofErr w:type="spellStart"/>
            <w:r w:rsidR="00532C71" w:rsidRPr="008F35C9">
              <w:rPr>
                <w:rStyle w:val="Hyperlink"/>
                <w:sz w:val="24"/>
                <w:szCs w:val="24"/>
              </w:rPr>
              <w:t>getonline</w:t>
            </w:r>
            <w:proofErr w:type="spellEnd"/>
          </w:p>
        </w:tc>
        <w:tc>
          <w:tcPr>
            <w:tcW w:w="4950" w:type="dxa"/>
          </w:tcPr>
          <w:p w:rsidR="00532C71" w:rsidRPr="008F35C9" w:rsidRDefault="00A77429" w:rsidP="006E336D">
            <w:pPr>
              <w:rPr>
                <w:sz w:val="24"/>
                <w:szCs w:val="24"/>
              </w:rPr>
            </w:pPr>
            <w:hyperlink r:id="rId14" w:history="1">
              <w:r w:rsidR="0029651D" w:rsidRPr="008F35C9">
                <w:rPr>
                  <w:rStyle w:val="Hyperlink"/>
                  <w:sz w:val="24"/>
                  <w:szCs w:val="24"/>
                </w:rPr>
                <w:t>www.tributes.us</w:t>
              </w:r>
            </w:hyperlink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5" w:history="1">
              <w:r w:rsidR="00532C71" w:rsidRPr="008F35C9">
                <w:rPr>
                  <w:rStyle w:val="Hyperlink"/>
                  <w:sz w:val="24"/>
                  <w:szCs w:val="24"/>
                </w:rPr>
                <w:t>www.hunt.in</w:t>
              </w:r>
            </w:hyperlink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6" w:history="1">
              <w:r w:rsidR="00532C71" w:rsidRPr="008F35C9">
                <w:rPr>
                  <w:rStyle w:val="Hyperlink"/>
                  <w:rFonts w:ascii="Microsoft New Tai Lue" w:hAnsi="Microsoft New Tai Lue" w:cs="Microsoft New Tai Lue"/>
                  <w:sz w:val="24"/>
                  <w:szCs w:val="24"/>
                </w:rPr>
                <w:t>www.adportico.com</w:t>
              </w:r>
            </w:hyperlink>
            <w:r w:rsidR="00532C71" w:rsidRPr="008F35C9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7" w:history="1">
              <w:r w:rsidR="00532C71" w:rsidRPr="008F35C9">
                <w:rPr>
                  <w:rStyle w:val="Hyperlink"/>
                  <w:sz w:val="24"/>
                  <w:szCs w:val="24"/>
                </w:rPr>
                <w:t>www.tributes.in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8" w:history="1">
              <w:r w:rsidR="00532C71" w:rsidRPr="008F35C9">
                <w:rPr>
                  <w:rStyle w:val="Hyperlink"/>
                  <w:sz w:val="24"/>
                  <w:szCs w:val="24"/>
                </w:rPr>
                <w:t>www.sterlingjuris.com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9" w:history="1">
              <w:r w:rsidR="00532C71" w:rsidRPr="008F35C9">
                <w:rPr>
                  <w:rStyle w:val="Hyperlink"/>
                  <w:sz w:val="24"/>
                  <w:szCs w:val="24"/>
                </w:rPr>
                <w:t>www.indiaonline.in/Advertise-with-us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0" w:history="1">
              <w:r w:rsidR="00532C71" w:rsidRPr="008F35C9">
                <w:rPr>
                  <w:rStyle w:val="Hyperlink"/>
                  <w:sz w:val="24"/>
                  <w:szCs w:val="24"/>
                </w:rPr>
                <w:t>www.pangimeadows.com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1" w:history="1">
              <w:r w:rsidR="00532C71" w:rsidRPr="008F35C9">
                <w:rPr>
                  <w:rStyle w:val="Hyperlink"/>
                  <w:sz w:val="24"/>
                  <w:szCs w:val="24"/>
                </w:rPr>
                <w:t>www.chandanvanpublicschools.com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2" w:history="1">
              <w:r w:rsidR="00532C71" w:rsidRPr="008F35C9">
                <w:rPr>
                  <w:rStyle w:val="Hyperlink"/>
                  <w:sz w:val="24"/>
                  <w:szCs w:val="24"/>
                </w:rPr>
                <w:t>www.ileadbooster.com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3" w:history="1">
              <w:r w:rsidR="00532C71" w:rsidRPr="008F35C9">
                <w:rPr>
                  <w:rStyle w:val="Hyperlink"/>
                  <w:sz w:val="24"/>
                  <w:szCs w:val="24"/>
                </w:rPr>
                <w:t>www.royalgulftravels.com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4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www.martandgroup.com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5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www.martandtechnologies.com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6" w:history="1">
              <w:r w:rsidR="00532C71" w:rsidRPr="008F35C9">
                <w:rPr>
                  <w:rStyle w:val="Hyperlink"/>
                  <w:rFonts w:ascii="Microsoft New Tai Lue" w:hAnsi="Microsoft New Tai Lue" w:cs="Microsoft New Tai Lue"/>
                  <w:sz w:val="24"/>
                  <w:szCs w:val="24"/>
                </w:rPr>
                <w:t>www.immigrationoverseas.in</w:t>
              </w:r>
            </w:hyperlink>
            <w:r w:rsidR="00532C71" w:rsidRPr="008F35C9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sz w:val="24"/>
                <w:szCs w:val="24"/>
              </w:rPr>
            </w:pPr>
            <w:hyperlink r:id="rId27" w:history="1">
              <w:r w:rsidR="00532C71" w:rsidRPr="008F35C9">
                <w:rPr>
                  <w:rStyle w:val="Hyperlink"/>
                  <w:sz w:val="24"/>
                  <w:szCs w:val="24"/>
                </w:rPr>
                <w:t>www.immigrationoverseasreviews.com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8" w:history="1">
              <w:r w:rsidR="00532C71" w:rsidRPr="008F35C9">
                <w:rPr>
                  <w:rStyle w:val="Hyperlink"/>
                  <w:sz w:val="24"/>
                  <w:szCs w:val="24"/>
                </w:rPr>
                <w:t>http://mobile.immigrationoverseas.in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sz w:val="24"/>
                <w:szCs w:val="24"/>
              </w:rPr>
            </w:pPr>
            <w:hyperlink r:id="rId29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www.martandlawfirm.com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sz w:val="24"/>
                <w:szCs w:val="24"/>
              </w:rPr>
            </w:pPr>
            <w:hyperlink r:id="rId30" w:history="1">
              <w:r w:rsidR="00532C71" w:rsidRPr="008F35C9">
                <w:rPr>
                  <w:rStyle w:val="Hyperlink"/>
                  <w:sz w:val="24"/>
                  <w:szCs w:val="24"/>
                </w:rPr>
                <w:t>www.ethpl.com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:rsidTr="00B644AF">
        <w:tc>
          <w:tcPr>
            <w:tcW w:w="4698" w:type="dxa"/>
          </w:tcPr>
          <w:p w:rsidR="00532C71" w:rsidRPr="008F35C9" w:rsidRDefault="00A77429" w:rsidP="00184B4F">
            <w:pPr>
              <w:rPr>
                <w:sz w:val="24"/>
                <w:szCs w:val="24"/>
              </w:rPr>
            </w:pPr>
            <w:hyperlink r:id="rId31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www.martandconsulting.com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532C71" w:rsidRPr="008F35C9" w:rsidRDefault="00A77429" w:rsidP="00184B4F">
            <w:pPr>
              <w:rPr>
                <w:sz w:val="24"/>
                <w:szCs w:val="24"/>
              </w:rPr>
            </w:pPr>
            <w:hyperlink r:id="rId32" w:history="1">
              <w:r w:rsidR="00532C71" w:rsidRPr="008F35C9">
                <w:rPr>
                  <w:rStyle w:val="Hyperlink"/>
                  <w:sz w:val="24"/>
                  <w:szCs w:val="24"/>
                </w:rPr>
                <w:t>www.earnesteducationaltours.com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</w:tbl>
    <w:p w:rsidR="00BA3DFF" w:rsidRPr="00367D25" w:rsidRDefault="00BA3DFF" w:rsidP="006D2FC2">
      <w:pPr>
        <w:pStyle w:val="NoSpacing"/>
        <w:rPr>
          <w:rFonts w:ascii="Microsoft New Tai Lue" w:hAnsi="Microsoft New Tai Lue" w:cs="Microsoft New Tai Lue"/>
        </w:rPr>
      </w:pPr>
    </w:p>
    <w:tbl>
      <w:tblPr>
        <w:tblpPr w:leftFromText="180" w:rightFromText="180" w:vertAnchor="text" w:horzAnchor="margin" w:tblpY="85"/>
        <w:tblW w:w="96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8"/>
      </w:tblGrid>
      <w:tr w:rsidR="000A04D9" w:rsidRPr="00B57AF7" w:rsidTr="00532C71">
        <w:trPr>
          <w:trHeight w:val="36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:rsidR="000A04D9" w:rsidRPr="003800FD" w:rsidRDefault="000A04D9" w:rsidP="000A04D9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3800FD">
              <w:rPr>
                <w:rFonts w:ascii="Microsoft New Tai Lue" w:hAnsi="Microsoft New Tai Lue" w:cs="Microsoft New Tai Lue"/>
                <w:sz w:val="26"/>
                <w:szCs w:val="26"/>
              </w:rPr>
              <w:t>Strengths</w:t>
            </w:r>
            <w:r>
              <w:rPr>
                <w:rFonts w:ascii="Microsoft New Tai Lue" w:hAnsi="Microsoft New Tai Lue" w:cs="Microsoft New Tai Lue"/>
                <w:sz w:val="26"/>
                <w:szCs w:val="26"/>
              </w:rPr>
              <w:t xml:space="preserve"> &amp; Goals</w:t>
            </w:r>
          </w:p>
        </w:tc>
      </w:tr>
    </w:tbl>
    <w:p w:rsidR="004E1568" w:rsidRPr="00E82E9A" w:rsidRDefault="004E1568" w:rsidP="000A04D9">
      <w:pPr>
        <w:pStyle w:val="NoSpacing"/>
        <w:rPr>
          <w:sz w:val="21"/>
          <w:szCs w:val="21"/>
        </w:rPr>
      </w:pPr>
    </w:p>
    <w:p w:rsidR="000A5401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bCs/>
          <w:sz w:val="21"/>
          <w:szCs w:val="21"/>
        </w:rPr>
        <w:t xml:space="preserve">My knowledge, Experience, Confidence level, Self learning, innovative and positive thinking. </w:t>
      </w:r>
    </w:p>
    <w:p w:rsidR="000A5401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>Can make the best use of the resources available.</w:t>
      </w:r>
    </w:p>
    <w:p w:rsidR="00DB716A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>Confident about completing the work on time.</w:t>
      </w:r>
    </w:p>
    <w:p w:rsidR="00666C7B" w:rsidRPr="00E82E9A" w:rsidRDefault="00DB716A" w:rsidP="00D031C4">
      <w:pPr>
        <w:numPr>
          <w:ilvl w:val="0"/>
          <w:numId w:val="14"/>
        </w:numPr>
        <w:spacing w:after="100" w:afterAutospacing="1" w:line="240" w:lineRule="auto"/>
        <w:jc w:val="both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 xml:space="preserve">To be very professional in designing by learning new facts </w:t>
      </w:r>
      <w:r w:rsidR="00347DB6" w:rsidRPr="00E82E9A">
        <w:rPr>
          <w:rFonts w:ascii="Microsoft New Tai Lue" w:hAnsi="Microsoft New Tai Lue" w:cs="Microsoft New Tai Lue"/>
          <w:sz w:val="21"/>
          <w:szCs w:val="21"/>
        </w:rPr>
        <w:t>&amp;</w:t>
      </w:r>
      <w:r w:rsidRPr="00E82E9A">
        <w:rPr>
          <w:rFonts w:ascii="Microsoft New Tai Lue" w:hAnsi="Microsoft New Tai Lue" w:cs="Microsoft New Tai Lue"/>
          <w:sz w:val="21"/>
          <w:szCs w:val="21"/>
        </w:rPr>
        <w:t xml:space="preserve"> aspects of this field.</w:t>
      </w:r>
    </w:p>
    <w:tbl>
      <w:tblPr>
        <w:tblpPr w:leftFromText="180" w:rightFromText="180" w:vertAnchor="text" w:horzAnchor="margin" w:tblpY="139"/>
        <w:tblW w:w="95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9"/>
      </w:tblGrid>
      <w:tr w:rsidR="006D2FC2" w:rsidRPr="00B57AF7" w:rsidTr="006D2FC2">
        <w:trPr>
          <w:trHeight w:val="270"/>
        </w:trPr>
        <w:tc>
          <w:tcPr>
            <w:tcW w:w="9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:rsidR="006D2FC2" w:rsidRPr="00B57AF7" w:rsidRDefault="006D2FC2" w:rsidP="006D2FC2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B57AF7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Personal </w:t>
            </w:r>
            <w:r w:rsidRPr="00A91DCB">
              <w:rPr>
                <w:rFonts w:ascii="Microsoft New Tai Lue" w:hAnsi="Microsoft New Tai Lue" w:cs="Microsoft New Tai Lue"/>
                <w:sz w:val="26"/>
                <w:szCs w:val="26"/>
              </w:rPr>
              <w:t>Information</w:t>
            </w:r>
          </w:p>
        </w:tc>
      </w:tr>
    </w:tbl>
    <w:p w:rsidR="00047A27" w:rsidRDefault="00047A27" w:rsidP="00047A27">
      <w:pPr>
        <w:pStyle w:val="NoSpacing"/>
      </w:pPr>
    </w:p>
    <w:p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Father’s Name</w:t>
      </w:r>
      <w:r w:rsidR="00382FEF" w:rsidRPr="00046304">
        <w:rPr>
          <w:rFonts w:ascii="Microsoft New Tai Lue" w:hAnsi="Microsoft New Tai Lue" w:cs="Microsoft New Tai Lue"/>
        </w:rPr>
        <w:tab/>
      </w:r>
      <w:r w:rsidR="00382FEF" w:rsidRPr="00046304">
        <w:rPr>
          <w:rFonts w:ascii="Microsoft New Tai Lue" w:hAnsi="Microsoft New Tai Lue" w:cs="Microsoft New Tai Lue"/>
        </w:rPr>
        <w:tab/>
      </w:r>
      <w:r w:rsidR="00382FEF" w:rsidRPr="00046304">
        <w:rPr>
          <w:rFonts w:ascii="Microsoft New Tai Lue" w:hAnsi="Microsoft New Tai Lue" w:cs="Microsoft New Tai Lue"/>
        </w:rPr>
        <w:tab/>
      </w:r>
      <w:r w:rsidR="00785953" w:rsidRPr="00046304">
        <w:rPr>
          <w:rFonts w:ascii="Microsoft New Tai Lue" w:hAnsi="Microsoft New Tai Lue" w:cs="Microsoft New Tai Lue"/>
        </w:rPr>
        <w:t>: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89445C" w:rsidRPr="00046304">
        <w:rPr>
          <w:rFonts w:ascii="Microsoft New Tai Lue" w:hAnsi="Microsoft New Tai Lue" w:cs="Microsoft New Tai Lue"/>
        </w:rPr>
        <w:t xml:space="preserve">Mr. Ram </w:t>
      </w:r>
      <w:proofErr w:type="spellStart"/>
      <w:r w:rsidR="0089445C" w:rsidRPr="00046304">
        <w:rPr>
          <w:rFonts w:ascii="Microsoft New Tai Lue" w:hAnsi="Microsoft New Tai Lue" w:cs="Microsoft New Tai Lue"/>
        </w:rPr>
        <w:t>Prakash</w:t>
      </w:r>
      <w:proofErr w:type="spellEnd"/>
    </w:p>
    <w:p w:rsidR="00785953" w:rsidRPr="00046304" w:rsidRDefault="0004630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Mother’s Name</w:t>
      </w:r>
      <w:r>
        <w:rPr>
          <w:rFonts w:ascii="Microsoft New Tai Lue" w:hAnsi="Microsoft New Tai Lue" w:cs="Microsoft New Tai Lue"/>
        </w:rPr>
        <w:tab/>
      </w:r>
      <w:r>
        <w:rPr>
          <w:rFonts w:ascii="Microsoft New Tai Lue" w:hAnsi="Microsoft New Tai Lue" w:cs="Microsoft New Tai Lue"/>
        </w:rPr>
        <w:tab/>
      </w:r>
      <w:r w:rsidR="00785953" w:rsidRPr="00046304">
        <w:rPr>
          <w:rFonts w:ascii="Microsoft New Tai Lue" w:hAnsi="Microsoft New Tai Lue" w:cs="Microsoft New Tai Lue"/>
        </w:rPr>
        <w:t>: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85953" w:rsidRPr="00046304">
        <w:rPr>
          <w:rFonts w:ascii="Microsoft New Tai Lue" w:hAnsi="Microsoft New Tai Lue" w:cs="Microsoft New Tai Lue"/>
        </w:rPr>
        <w:t xml:space="preserve">Mrs.  </w:t>
      </w:r>
      <w:proofErr w:type="spellStart"/>
      <w:r w:rsidR="00785953" w:rsidRPr="00046304">
        <w:rPr>
          <w:rFonts w:ascii="Microsoft New Tai Lue" w:hAnsi="Microsoft New Tai Lue" w:cs="Microsoft New Tai Lue"/>
        </w:rPr>
        <w:t>Sunita</w:t>
      </w:r>
      <w:proofErr w:type="spellEnd"/>
      <w:r w:rsidR="00785953" w:rsidRPr="00046304">
        <w:rPr>
          <w:rFonts w:ascii="Microsoft New Tai Lue" w:hAnsi="Microsoft New Tai Lue" w:cs="Microsoft New Tai Lue"/>
        </w:rPr>
        <w:t xml:space="preserve"> Devi</w:t>
      </w:r>
    </w:p>
    <w:p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Date of Birth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  <w:t xml:space="preserve">: 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Pr="00046304">
        <w:rPr>
          <w:rFonts w:ascii="Microsoft New Tai Lue" w:hAnsi="Microsoft New Tai Lue" w:cs="Microsoft New Tai Lue"/>
        </w:rPr>
        <w:t>0</w:t>
      </w:r>
      <w:r w:rsidR="00070C13" w:rsidRPr="00046304">
        <w:rPr>
          <w:rFonts w:ascii="Microsoft New Tai Lue" w:hAnsi="Microsoft New Tai Lue" w:cs="Microsoft New Tai Lue"/>
        </w:rPr>
        <w:t>4</w:t>
      </w:r>
      <w:r w:rsidRPr="00046304">
        <w:rPr>
          <w:rFonts w:ascii="Microsoft New Tai Lue" w:hAnsi="Microsoft New Tai Lue" w:cs="Microsoft New Tai Lue"/>
        </w:rPr>
        <w:t xml:space="preserve"> July, 1990</w:t>
      </w:r>
    </w:p>
    <w:p w:rsidR="00D031C4" w:rsidRPr="00046304" w:rsidRDefault="00F03F3C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Address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</w:r>
      <w:r w:rsidR="00755C39"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 xml:space="preserve">: 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85953" w:rsidRPr="00046304">
        <w:rPr>
          <w:rFonts w:ascii="Microsoft New Tai Lue" w:hAnsi="Microsoft New Tai Lue" w:cs="Microsoft New Tai Lue"/>
        </w:rPr>
        <w:t xml:space="preserve">G-2, Maharani </w:t>
      </w:r>
      <w:proofErr w:type="spellStart"/>
      <w:r w:rsidR="00785953" w:rsidRPr="00046304">
        <w:rPr>
          <w:rFonts w:ascii="Microsoft New Tai Lue" w:hAnsi="Microsoft New Tai Lue" w:cs="Microsoft New Tai Lue"/>
        </w:rPr>
        <w:t>Bagh</w:t>
      </w:r>
      <w:proofErr w:type="spellEnd"/>
      <w:r w:rsidR="00785953" w:rsidRPr="00046304">
        <w:rPr>
          <w:rFonts w:ascii="Microsoft New Tai Lue" w:hAnsi="Microsoft New Tai Lue" w:cs="Microsoft New Tai Lue"/>
        </w:rPr>
        <w:t>, New Delhi-65</w:t>
      </w:r>
    </w:p>
    <w:p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Language Known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  <w:t xml:space="preserve">: </w:t>
      </w:r>
      <w:r w:rsidR="00EB3CDF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Pr="00046304">
        <w:rPr>
          <w:rFonts w:ascii="Microsoft New Tai Lue" w:hAnsi="Microsoft New Tai Lue" w:cs="Microsoft New Tai Lue"/>
        </w:rPr>
        <w:t>English, Hindi</w:t>
      </w:r>
    </w:p>
    <w:p w:rsidR="00D031C4" w:rsidRPr="00046304" w:rsidRDefault="00562738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  <w:bCs/>
        </w:rPr>
        <w:t>Marital Status</w:t>
      </w:r>
      <w:r w:rsidR="00D031C4" w:rsidRPr="00046304">
        <w:rPr>
          <w:rFonts w:ascii="Microsoft New Tai Lue" w:hAnsi="Microsoft New Tai Lue" w:cs="Microsoft New Tai Lue"/>
        </w:rPr>
        <w:tab/>
      </w:r>
      <w:r w:rsidR="00D031C4" w:rsidRPr="00046304">
        <w:rPr>
          <w:rFonts w:ascii="Microsoft New Tai Lue" w:hAnsi="Microsoft New Tai Lue" w:cs="Microsoft New Tai Lue"/>
        </w:rPr>
        <w:tab/>
      </w:r>
      <w:r w:rsidR="00755C39" w:rsidRPr="00046304">
        <w:rPr>
          <w:rFonts w:ascii="Microsoft New Tai Lue" w:hAnsi="Microsoft New Tai Lue" w:cs="Microsoft New Tai Lue"/>
        </w:rPr>
        <w:t xml:space="preserve">          </w:t>
      </w:r>
      <w:r w:rsidR="00046304">
        <w:rPr>
          <w:rFonts w:ascii="Microsoft New Tai Lue" w:hAnsi="Microsoft New Tai Lue" w:cs="Microsoft New Tai Lue"/>
        </w:rPr>
        <w:t xml:space="preserve"> </w:t>
      </w:r>
      <w:r w:rsidR="00755C39" w:rsidRPr="00046304">
        <w:rPr>
          <w:rFonts w:ascii="Microsoft New Tai Lue" w:hAnsi="Microsoft New Tai Lue" w:cs="Microsoft New Tai Lue"/>
        </w:rPr>
        <w:t xml:space="preserve"> </w:t>
      </w:r>
      <w:r w:rsidR="00D031C4" w:rsidRPr="00046304">
        <w:rPr>
          <w:rFonts w:ascii="Microsoft New Tai Lue" w:hAnsi="Microsoft New Tai Lue" w:cs="Microsoft New Tai Lue"/>
        </w:rPr>
        <w:t xml:space="preserve">: </w:t>
      </w:r>
      <w:r w:rsidR="00EB3CDF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719B2" w:rsidRPr="00046304">
        <w:rPr>
          <w:rFonts w:ascii="Microsoft New Tai Lue" w:hAnsi="Microsoft New Tai Lue" w:cs="Microsoft New Tai Lue"/>
          <w:bCs/>
        </w:rPr>
        <w:t>Unmarried </w:t>
      </w:r>
    </w:p>
    <w:p w:rsidR="007719B2" w:rsidRPr="00046304" w:rsidRDefault="006E301D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>Nationality      </w:t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 xml:space="preserve">: </w:t>
      </w:r>
      <w:r w:rsidRPr="00046304">
        <w:rPr>
          <w:rFonts w:ascii="Microsoft New Tai Lue" w:hAnsi="Microsoft New Tai Lue" w:cs="Microsoft New Tai Lue"/>
          <w:bCs/>
        </w:rPr>
        <w:tab/>
      </w:r>
      <w:r w:rsidR="002B5C38" w:rsidRPr="00046304">
        <w:rPr>
          <w:rFonts w:ascii="Microsoft New Tai Lue" w:hAnsi="Microsoft New Tai Lue" w:cs="Microsoft New Tai Lue"/>
          <w:bCs/>
        </w:rPr>
        <w:t xml:space="preserve">    </w:t>
      </w:r>
      <w:r w:rsidRPr="00046304">
        <w:rPr>
          <w:rFonts w:ascii="Microsoft New Tai Lue" w:hAnsi="Microsoft New Tai Lue" w:cs="Microsoft New Tai Lue"/>
          <w:bCs/>
        </w:rPr>
        <w:t>Indian</w:t>
      </w:r>
    </w:p>
    <w:p w:rsidR="00FE6EA7" w:rsidRPr="00046304" w:rsidRDefault="00FE6EA7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>Hobbies</w:t>
      </w:r>
      <w:r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ab/>
        <w:t>:</w:t>
      </w:r>
      <w:r w:rsidRPr="00046304">
        <w:rPr>
          <w:rFonts w:ascii="Microsoft New Tai Lue" w:hAnsi="Microsoft New Tai Lue" w:cs="Microsoft New Tai Lue"/>
          <w:bCs/>
        </w:rPr>
        <w:tab/>
        <w:t xml:space="preserve">    Playing Cricket, Listening to music </w:t>
      </w:r>
    </w:p>
    <w:p w:rsidR="00FE6EA7" w:rsidRPr="00046304" w:rsidRDefault="00FE6EA7" w:rsidP="00FE6EA7">
      <w:pPr>
        <w:pStyle w:val="ListParagraph"/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 xml:space="preserve">                                      </w:t>
      </w:r>
      <w:r w:rsidR="00046304">
        <w:rPr>
          <w:rFonts w:ascii="Microsoft New Tai Lue" w:hAnsi="Microsoft New Tai Lue" w:cs="Microsoft New Tai Lue"/>
          <w:bCs/>
        </w:rPr>
        <w:t xml:space="preserve">                          </w:t>
      </w:r>
      <w:proofErr w:type="gramStart"/>
      <w:r w:rsidR="00DA57BA" w:rsidRPr="00046304">
        <w:rPr>
          <w:rFonts w:ascii="Microsoft New Tai Lue" w:hAnsi="Microsoft New Tai Lue" w:cs="Microsoft New Tai Lue"/>
          <w:bCs/>
        </w:rPr>
        <w:t>a</w:t>
      </w:r>
      <w:r w:rsidR="000A595D" w:rsidRPr="00046304">
        <w:rPr>
          <w:rFonts w:ascii="Microsoft New Tai Lue" w:hAnsi="Microsoft New Tai Lue" w:cs="Microsoft New Tai Lue"/>
          <w:bCs/>
        </w:rPr>
        <w:t>nd</w:t>
      </w:r>
      <w:proofErr w:type="gramEnd"/>
      <w:r w:rsidR="000A595D" w:rsidRPr="00046304">
        <w:rPr>
          <w:rFonts w:ascii="Microsoft New Tai Lue" w:hAnsi="Microsoft New Tai Lue" w:cs="Microsoft New Tai Lue"/>
          <w:bCs/>
        </w:rPr>
        <w:t xml:space="preserve"> </w:t>
      </w:r>
      <w:r w:rsidRPr="00046304">
        <w:rPr>
          <w:rFonts w:ascii="Microsoft New Tai Lue" w:hAnsi="Microsoft New Tai Lue" w:cs="Microsoft New Tai Lue"/>
          <w:bCs/>
        </w:rPr>
        <w:t xml:space="preserve">Surfing Internet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0"/>
      </w:tblGrid>
      <w:tr w:rsidR="00243E3A" w:rsidRPr="00B57AF7" w:rsidTr="001311C8">
        <w:trPr>
          <w:trHeight w:val="270"/>
        </w:trPr>
        <w:tc>
          <w:tcPr>
            <w:tcW w:w="9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:rsidR="00243E3A" w:rsidRPr="00243E3A" w:rsidRDefault="00243E3A" w:rsidP="00243E3A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243E3A">
              <w:rPr>
                <w:rFonts w:ascii="Microsoft New Tai Lue" w:hAnsi="Microsoft New Tai Lue" w:cs="Microsoft New Tai Lue"/>
                <w:sz w:val="26"/>
                <w:szCs w:val="26"/>
              </w:rPr>
              <w:t>Declaration</w:t>
            </w:r>
          </w:p>
        </w:tc>
      </w:tr>
    </w:tbl>
    <w:p w:rsidR="00CA1E79" w:rsidRPr="00CA1E79" w:rsidRDefault="00CA1E79" w:rsidP="00CA1E79">
      <w:pPr>
        <w:pStyle w:val="ListParagraph"/>
        <w:rPr>
          <w:rFonts w:ascii="Microsoft New Tai Lue" w:hAnsi="Microsoft New Tai Lue" w:cs="Microsoft New Tai Lue"/>
          <w:b/>
          <w:sz w:val="24"/>
          <w:szCs w:val="24"/>
          <w:u w:val="single"/>
        </w:rPr>
      </w:pPr>
    </w:p>
    <w:p w:rsidR="00590B2A" w:rsidRPr="00857E8F" w:rsidRDefault="00590B2A" w:rsidP="00590B2A">
      <w:pPr>
        <w:pStyle w:val="ListParagraph"/>
        <w:numPr>
          <w:ilvl w:val="0"/>
          <w:numId w:val="16"/>
        </w:numPr>
        <w:rPr>
          <w:rFonts w:ascii="Microsoft New Tai Lue" w:hAnsi="Microsoft New Tai Lue" w:cs="Microsoft New Tai Lue"/>
          <w:b/>
          <w:u w:val="single"/>
        </w:rPr>
      </w:pPr>
      <w:r w:rsidRPr="00857E8F">
        <w:rPr>
          <w:rFonts w:ascii="Microsoft New Tai Lue" w:hAnsi="Microsoft New Tai Lue" w:cs="Microsoft New Tai Lue"/>
          <w:bCs/>
        </w:rPr>
        <w:t>I hereby declare that the above-mentioned information is correct up to my knowledge and I bear the responsibility for the correctness of the above-mentioned particulars.</w:t>
      </w:r>
    </w:p>
    <w:p w:rsidR="0021491F" w:rsidRPr="00FB2398" w:rsidRDefault="000B4D39" w:rsidP="000B4D39">
      <w:pPr>
        <w:spacing w:line="240" w:lineRule="auto"/>
        <w:rPr>
          <w:rFonts w:ascii="Microsoft New Tai Lue" w:hAnsi="Microsoft New Tai Lue" w:cs="Microsoft New Tai Lue"/>
          <w:caps/>
          <w:color w:val="0D0D0D"/>
          <w:sz w:val="20"/>
          <w:szCs w:val="24"/>
        </w:rPr>
      </w:pPr>
      <w:r w:rsidRPr="00FB2398">
        <w:rPr>
          <w:rFonts w:ascii="Microsoft New Tai Lue" w:hAnsi="Microsoft New Tai Lue" w:cs="Microsoft New Tai Lue"/>
          <w:caps/>
          <w:color w:val="0D0D0D"/>
          <w:sz w:val="20"/>
          <w:szCs w:val="24"/>
        </w:rPr>
        <w:t>Date:</w:t>
      </w:r>
    </w:p>
    <w:p w:rsidR="00D031C4" w:rsidRPr="00B57AF7" w:rsidRDefault="00A77429" w:rsidP="000B4D39">
      <w:pPr>
        <w:spacing w:line="240" w:lineRule="auto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caps/>
          <w:noProof/>
          <w:color w:val="0D0D0D"/>
          <w:sz w:val="2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6.45pt;margin-top:-.35pt;width:126pt;height:0;z-index:251658240" o:connectortype="straight"/>
        </w:pict>
      </w:r>
      <w:r w:rsidR="0048288B" w:rsidRPr="00FB2398">
        <w:rPr>
          <w:rFonts w:ascii="Microsoft New Tai Lue" w:hAnsi="Microsoft New Tai Lue" w:cs="Microsoft New Tai Lue"/>
          <w:caps/>
          <w:color w:val="0D0D0D"/>
          <w:sz w:val="20"/>
          <w:szCs w:val="24"/>
        </w:rPr>
        <w:t>Place:</w:t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</w:t>
      </w:r>
      <w:r w:rsidR="000B4D39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</w:t>
      </w:r>
      <w:r w:rsidR="005C614D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</w:t>
      </w:r>
      <w:r w:rsidR="00FB2398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</w:t>
      </w:r>
      <w:r w:rsidR="000B4D39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>Dileep Kumar Saxena</w:t>
      </w:r>
      <w:r w:rsidR="00D031C4" w:rsidRPr="000B4D39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</w:t>
      </w:r>
      <w:r w:rsidR="00D031C4" w:rsidRPr="00B57AF7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                                   </w:t>
      </w:r>
    </w:p>
    <w:sectPr w:rsidR="00D031C4" w:rsidRPr="00B57AF7" w:rsidSect="006B51BD">
      <w:pgSz w:w="12240" w:h="15840"/>
      <w:pgMar w:top="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"/>
      </v:shape>
    </w:pict>
  </w:numPicBullet>
  <w:abstractNum w:abstractNumId="0">
    <w:nsid w:val="03934CD4"/>
    <w:multiLevelType w:val="multilevel"/>
    <w:tmpl w:val="E2D6BA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46485C"/>
    <w:multiLevelType w:val="hybridMultilevel"/>
    <w:tmpl w:val="4D3C5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364C"/>
    <w:multiLevelType w:val="hybridMultilevel"/>
    <w:tmpl w:val="A3928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C3980"/>
    <w:multiLevelType w:val="hybridMultilevel"/>
    <w:tmpl w:val="CBC49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AD77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C4F8F"/>
    <w:multiLevelType w:val="hybridMultilevel"/>
    <w:tmpl w:val="D02C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E0F36"/>
    <w:multiLevelType w:val="hybridMultilevel"/>
    <w:tmpl w:val="775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57769"/>
    <w:multiLevelType w:val="hybridMultilevel"/>
    <w:tmpl w:val="8B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617E8"/>
    <w:multiLevelType w:val="hybridMultilevel"/>
    <w:tmpl w:val="36385ED0"/>
    <w:lvl w:ilvl="0" w:tplc="DAE66A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D1D15"/>
    <w:multiLevelType w:val="hybridMultilevel"/>
    <w:tmpl w:val="D6F2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479BA"/>
    <w:multiLevelType w:val="hybridMultilevel"/>
    <w:tmpl w:val="D5EE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A7DEB"/>
    <w:multiLevelType w:val="hybridMultilevel"/>
    <w:tmpl w:val="E70C45BE"/>
    <w:lvl w:ilvl="0" w:tplc="04090009">
      <w:start w:val="1"/>
      <w:numFmt w:val="bullet"/>
      <w:lvlText w:val="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49755DCF"/>
    <w:multiLevelType w:val="hybridMultilevel"/>
    <w:tmpl w:val="951E4D4A"/>
    <w:lvl w:ilvl="0" w:tplc="01D0E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61D63"/>
    <w:multiLevelType w:val="hybridMultilevel"/>
    <w:tmpl w:val="0CE4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12822"/>
    <w:multiLevelType w:val="hybridMultilevel"/>
    <w:tmpl w:val="D9E8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3639B"/>
    <w:multiLevelType w:val="hybridMultilevel"/>
    <w:tmpl w:val="F8962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F7B4F"/>
    <w:multiLevelType w:val="hybridMultilevel"/>
    <w:tmpl w:val="9CE81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5709C"/>
    <w:multiLevelType w:val="hybridMultilevel"/>
    <w:tmpl w:val="DD129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C1E22"/>
    <w:multiLevelType w:val="hybridMultilevel"/>
    <w:tmpl w:val="803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56E65"/>
    <w:multiLevelType w:val="hybridMultilevel"/>
    <w:tmpl w:val="CAC8E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6450E"/>
    <w:multiLevelType w:val="hybridMultilevel"/>
    <w:tmpl w:val="FAC8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C4391"/>
    <w:multiLevelType w:val="hybridMultilevel"/>
    <w:tmpl w:val="931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77481"/>
    <w:multiLevelType w:val="hybridMultilevel"/>
    <w:tmpl w:val="957C2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E6DCC"/>
    <w:multiLevelType w:val="hybridMultilevel"/>
    <w:tmpl w:val="5B146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A4DFC"/>
    <w:multiLevelType w:val="hybridMultilevel"/>
    <w:tmpl w:val="0DDA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782835"/>
    <w:multiLevelType w:val="hybridMultilevel"/>
    <w:tmpl w:val="7B141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5"/>
  </w:num>
  <w:num w:numId="5">
    <w:abstractNumId w:val="23"/>
  </w:num>
  <w:num w:numId="6">
    <w:abstractNumId w:val="13"/>
  </w:num>
  <w:num w:numId="7">
    <w:abstractNumId w:val="17"/>
  </w:num>
  <w:num w:numId="8">
    <w:abstractNumId w:val="0"/>
  </w:num>
  <w:num w:numId="9">
    <w:abstractNumId w:val="9"/>
  </w:num>
  <w:num w:numId="10">
    <w:abstractNumId w:val="4"/>
  </w:num>
  <w:num w:numId="11">
    <w:abstractNumId w:val="15"/>
  </w:num>
  <w:num w:numId="12">
    <w:abstractNumId w:val="3"/>
  </w:num>
  <w:num w:numId="13">
    <w:abstractNumId w:val="2"/>
  </w:num>
  <w:num w:numId="14">
    <w:abstractNumId w:val="22"/>
  </w:num>
  <w:num w:numId="15">
    <w:abstractNumId w:val="12"/>
  </w:num>
  <w:num w:numId="16">
    <w:abstractNumId w:val="8"/>
  </w:num>
  <w:num w:numId="17">
    <w:abstractNumId w:val="16"/>
  </w:num>
  <w:num w:numId="18">
    <w:abstractNumId w:val="18"/>
  </w:num>
  <w:num w:numId="19">
    <w:abstractNumId w:val="21"/>
  </w:num>
  <w:num w:numId="20">
    <w:abstractNumId w:val="24"/>
  </w:num>
  <w:num w:numId="21">
    <w:abstractNumId w:val="11"/>
  </w:num>
  <w:num w:numId="22">
    <w:abstractNumId w:val="10"/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2A3533"/>
    <w:rsid w:val="0000029D"/>
    <w:rsid w:val="0000255C"/>
    <w:rsid w:val="00016357"/>
    <w:rsid w:val="00016CFC"/>
    <w:rsid w:val="000173BC"/>
    <w:rsid w:val="0002441A"/>
    <w:rsid w:val="000253FF"/>
    <w:rsid w:val="00025E18"/>
    <w:rsid w:val="00035A40"/>
    <w:rsid w:val="00046304"/>
    <w:rsid w:val="00047A27"/>
    <w:rsid w:val="000546A3"/>
    <w:rsid w:val="00056827"/>
    <w:rsid w:val="00070C13"/>
    <w:rsid w:val="000821A1"/>
    <w:rsid w:val="0009017C"/>
    <w:rsid w:val="00097D97"/>
    <w:rsid w:val="000A04D9"/>
    <w:rsid w:val="000A19B2"/>
    <w:rsid w:val="000A5401"/>
    <w:rsid w:val="000A595D"/>
    <w:rsid w:val="000B4D39"/>
    <w:rsid w:val="000B7C71"/>
    <w:rsid w:val="000C6420"/>
    <w:rsid w:val="000E20B4"/>
    <w:rsid w:val="000E4420"/>
    <w:rsid w:val="000F050F"/>
    <w:rsid w:val="00107A22"/>
    <w:rsid w:val="00126975"/>
    <w:rsid w:val="001311C8"/>
    <w:rsid w:val="00131519"/>
    <w:rsid w:val="00141664"/>
    <w:rsid w:val="00143A13"/>
    <w:rsid w:val="001526AD"/>
    <w:rsid w:val="00155822"/>
    <w:rsid w:val="0017264B"/>
    <w:rsid w:val="00173185"/>
    <w:rsid w:val="00177B9E"/>
    <w:rsid w:val="00183346"/>
    <w:rsid w:val="00184B4F"/>
    <w:rsid w:val="00185251"/>
    <w:rsid w:val="00186F4C"/>
    <w:rsid w:val="001902C0"/>
    <w:rsid w:val="0019772D"/>
    <w:rsid w:val="001A7ABF"/>
    <w:rsid w:val="001B3071"/>
    <w:rsid w:val="001D2746"/>
    <w:rsid w:val="001D5BA4"/>
    <w:rsid w:val="001E19E8"/>
    <w:rsid w:val="001E3E5E"/>
    <w:rsid w:val="001F30E4"/>
    <w:rsid w:val="001F6541"/>
    <w:rsid w:val="00200EC8"/>
    <w:rsid w:val="00203BB4"/>
    <w:rsid w:val="00207169"/>
    <w:rsid w:val="0021491F"/>
    <w:rsid w:val="00226BDF"/>
    <w:rsid w:val="002434DD"/>
    <w:rsid w:val="00243E3A"/>
    <w:rsid w:val="00244066"/>
    <w:rsid w:val="00255049"/>
    <w:rsid w:val="0025518D"/>
    <w:rsid w:val="002569B8"/>
    <w:rsid w:val="00261BE3"/>
    <w:rsid w:val="00266796"/>
    <w:rsid w:val="0027103A"/>
    <w:rsid w:val="002765E7"/>
    <w:rsid w:val="00277048"/>
    <w:rsid w:val="00277CF7"/>
    <w:rsid w:val="00281494"/>
    <w:rsid w:val="0029027D"/>
    <w:rsid w:val="0029651D"/>
    <w:rsid w:val="002A3533"/>
    <w:rsid w:val="002B5C38"/>
    <w:rsid w:val="002C2E62"/>
    <w:rsid w:val="002E2DB0"/>
    <w:rsid w:val="002E7766"/>
    <w:rsid w:val="002F7924"/>
    <w:rsid w:val="00300FB7"/>
    <w:rsid w:val="00303FDE"/>
    <w:rsid w:val="0030739E"/>
    <w:rsid w:val="00311E03"/>
    <w:rsid w:val="0034379D"/>
    <w:rsid w:val="00343B82"/>
    <w:rsid w:val="003460AC"/>
    <w:rsid w:val="00347DB6"/>
    <w:rsid w:val="0035738F"/>
    <w:rsid w:val="00357C61"/>
    <w:rsid w:val="0036572F"/>
    <w:rsid w:val="00365A54"/>
    <w:rsid w:val="00367D25"/>
    <w:rsid w:val="003724F8"/>
    <w:rsid w:val="003800FD"/>
    <w:rsid w:val="00382FEF"/>
    <w:rsid w:val="00397E98"/>
    <w:rsid w:val="003A052B"/>
    <w:rsid w:val="003A7AD2"/>
    <w:rsid w:val="003B04A2"/>
    <w:rsid w:val="003B4099"/>
    <w:rsid w:val="003C5C47"/>
    <w:rsid w:val="003C68FD"/>
    <w:rsid w:val="003E6326"/>
    <w:rsid w:val="003F5CF2"/>
    <w:rsid w:val="0040484B"/>
    <w:rsid w:val="00421D82"/>
    <w:rsid w:val="004248E4"/>
    <w:rsid w:val="0046289B"/>
    <w:rsid w:val="00462B43"/>
    <w:rsid w:val="00465816"/>
    <w:rsid w:val="00465F59"/>
    <w:rsid w:val="00473EF3"/>
    <w:rsid w:val="0048288B"/>
    <w:rsid w:val="00487061"/>
    <w:rsid w:val="00490C03"/>
    <w:rsid w:val="00493241"/>
    <w:rsid w:val="004A0E8C"/>
    <w:rsid w:val="004A4C78"/>
    <w:rsid w:val="004B64CB"/>
    <w:rsid w:val="004D0D1D"/>
    <w:rsid w:val="004D2FF6"/>
    <w:rsid w:val="004D3522"/>
    <w:rsid w:val="004D4C48"/>
    <w:rsid w:val="004E145A"/>
    <w:rsid w:val="004E1568"/>
    <w:rsid w:val="004F0378"/>
    <w:rsid w:val="004F4F00"/>
    <w:rsid w:val="005144EA"/>
    <w:rsid w:val="00514F1B"/>
    <w:rsid w:val="00517ACF"/>
    <w:rsid w:val="0052275C"/>
    <w:rsid w:val="00524B02"/>
    <w:rsid w:val="00525282"/>
    <w:rsid w:val="005311FB"/>
    <w:rsid w:val="00532C71"/>
    <w:rsid w:val="00537C98"/>
    <w:rsid w:val="00541362"/>
    <w:rsid w:val="0054544B"/>
    <w:rsid w:val="005525CD"/>
    <w:rsid w:val="00555CD2"/>
    <w:rsid w:val="00562738"/>
    <w:rsid w:val="00562BB6"/>
    <w:rsid w:val="0056410E"/>
    <w:rsid w:val="00580C6D"/>
    <w:rsid w:val="00590B2A"/>
    <w:rsid w:val="005A2F2F"/>
    <w:rsid w:val="005A720C"/>
    <w:rsid w:val="005B7AB4"/>
    <w:rsid w:val="005C35ED"/>
    <w:rsid w:val="005C46F5"/>
    <w:rsid w:val="005C614D"/>
    <w:rsid w:val="005C7C95"/>
    <w:rsid w:val="005D5E07"/>
    <w:rsid w:val="005E2FC5"/>
    <w:rsid w:val="005E6CD5"/>
    <w:rsid w:val="005F127E"/>
    <w:rsid w:val="00600A67"/>
    <w:rsid w:val="00602201"/>
    <w:rsid w:val="006124B3"/>
    <w:rsid w:val="00627E4B"/>
    <w:rsid w:val="00634097"/>
    <w:rsid w:val="006403E9"/>
    <w:rsid w:val="006504B5"/>
    <w:rsid w:val="006569B3"/>
    <w:rsid w:val="00662A6C"/>
    <w:rsid w:val="00666975"/>
    <w:rsid w:val="00666C7B"/>
    <w:rsid w:val="0067434C"/>
    <w:rsid w:val="006818B9"/>
    <w:rsid w:val="00682613"/>
    <w:rsid w:val="006922FE"/>
    <w:rsid w:val="0069746D"/>
    <w:rsid w:val="006A2A43"/>
    <w:rsid w:val="006A6BA9"/>
    <w:rsid w:val="006B51BD"/>
    <w:rsid w:val="006C21D4"/>
    <w:rsid w:val="006D2FC2"/>
    <w:rsid w:val="006D6BB2"/>
    <w:rsid w:val="006E301D"/>
    <w:rsid w:val="006E336D"/>
    <w:rsid w:val="006F44CC"/>
    <w:rsid w:val="006F5DA0"/>
    <w:rsid w:val="006F5F1C"/>
    <w:rsid w:val="00703926"/>
    <w:rsid w:val="00703F1F"/>
    <w:rsid w:val="00710A28"/>
    <w:rsid w:val="00713F06"/>
    <w:rsid w:val="0071506F"/>
    <w:rsid w:val="00723F6F"/>
    <w:rsid w:val="00755C39"/>
    <w:rsid w:val="007608B9"/>
    <w:rsid w:val="00760CA5"/>
    <w:rsid w:val="00765497"/>
    <w:rsid w:val="007719B2"/>
    <w:rsid w:val="007824DC"/>
    <w:rsid w:val="00785953"/>
    <w:rsid w:val="00786051"/>
    <w:rsid w:val="007A1BBF"/>
    <w:rsid w:val="007B3DE1"/>
    <w:rsid w:val="007C7A87"/>
    <w:rsid w:val="007D18E7"/>
    <w:rsid w:val="007D6835"/>
    <w:rsid w:val="007E71F9"/>
    <w:rsid w:val="007F3A02"/>
    <w:rsid w:val="007F7654"/>
    <w:rsid w:val="007F7FCD"/>
    <w:rsid w:val="00801CB0"/>
    <w:rsid w:val="0082119B"/>
    <w:rsid w:val="008277B5"/>
    <w:rsid w:val="0083268D"/>
    <w:rsid w:val="00834FD9"/>
    <w:rsid w:val="0083579F"/>
    <w:rsid w:val="00843773"/>
    <w:rsid w:val="008557B2"/>
    <w:rsid w:val="00857E8F"/>
    <w:rsid w:val="00862582"/>
    <w:rsid w:val="00867FAF"/>
    <w:rsid w:val="00890488"/>
    <w:rsid w:val="00891B35"/>
    <w:rsid w:val="00893854"/>
    <w:rsid w:val="0089445C"/>
    <w:rsid w:val="008B303D"/>
    <w:rsid w:val="008B7120"/>
    <w:rsid w:val="008D25BD"/>
    <w:rsid w:val="008F35C9"/>
    <w:rsid w:val="0090293B"/>
    <w:rsid w:val="00902966"/>
    <w:rsid w:val="00907C05"/>
    <w:rsid w:val="009318FB"/>
    <w:rsid w:val="009407B1"/>
    <w:rsid w:val="00941579"/>
    <w:rsid w:val="0094346B"/>
    <w:rsid w:val="009568FC"/>
    <w:rsid w:val="00960940"/>
    <w:rsid w:val="00993F16"/>
    <w:rsid w:val="00995363"/>
    <w:rsid w:val="009A4072"/>
    <w:rsid w:val="009B0B00"/>
    <w:rsid w:val="009D1D8F"/>
    <w:rsid w:val="009E0D58"/>
    <w:rsid w:val="009E1A44"/>
    <w:rsid w:val="009E66B3"/>
    <w:rsid w:val="009F4860"/>
    <w:rsid w:val="00A15660"/>
    <w:rsid w:val="00A3070D"/>
    <w:rsid w:val="00A343B7"/>
    <w:rsid w:val="00A371D9"/>
    <w:rsid w:val="00A3769A"/>
    <w:rsid w:val="00A37B7A"/>
    <w:rsid w:val="00A435B4"/>
    <w:rsid w:val="00A44916"/>
    <w:rsid w:val="00A53F95"/>
    <w:rsid w:val="00A55596"/>
    <w:rsid w:val="00A61D57"/>
    <w:rsid w:val="00A6469E"/>
    <w:rsid w:val="00A7229C"/>
    <w:rsid w:val="00A7586C"/>
    <w:rsid w:val="00A77429"/>
    <w:rsid w:val="00A81EED"/>
    <w:rsid w:val="00A87D79"/>
    <w:rsid w:val="00A913A5"/>
    <w:rsid w:val="00A91DCB"/>
    <w:rsid w:val="00A91EFB"/>
    <w:rsid w:val="00A95CAB"/>
    <w:rsid w:val="00AA7C30"/>
    <w:rsid w:val="00AB67DA"/>
    <w:rsid w:val="00AC0ABF"/>
    <w:rsid w:val="00AC6398"/>
    <w:rsid w:val="00AC7D93"/>
    <w:rsid w:val="00AD4FAC"/>
    <w:rsid w:val="00AD65E2"/>
    <w:rsid w:val="00AF4C92"/>
    <w:rsid w:val="00AF78A4"/>
    <w:rsid w:val="00B00239"/>
    <w:rsid w:val="00B12B57"/>
    <w:rsid w:val="00B15E13"/>
    <w:rsid w:val="00B323C3"/>
    <w:rsid w:val="00B3470E"/>
    <w:rsid w:val="00B3651A"/>
    <w:rsid w:val="00B424DB"/>
    <w:rsid w:val="00B52A8C"/>
    <w:rsid w:val="00B558DB"/>
    <w:rsid w:val="00B57AF7"/>
    <w:rsid w:val="00B644AF"/>
    <w:rsid w:val="00B6639D"/>
    <w:rsid w:val="00B7040E"/>
    <w:rsid w:val="00B7064B"/>
    <w:rsid w:val="00B73536"/>
    <w:rsid w:val="00B76992"/>
    <w:rsid w:val="00B85F54"/>
    <w:rsid w:val="00BA0830"/>
    <w:rsid w:val="00BA34D3"/>
    <w:rsid w:val="00BA3DFF"/>
    <w:rsid w:val="00BD37AA"/>
    <w:rsid w:val="00BD64F2"/>
    <w:rsid w:val="00BE4F63"/>
    <w:rsid w:val="00BF07AC"/>
    <w:rsid w:val="00C01BC7"/>
    <w:rsid w:val="00C06814"/>
    <w:rsid w:val="00C216AD"/>
    <w:rsid w:val="00C2380A"/>
    <w:rsid w:val="00C414FF"/>
    <w:rsid w:val="00C45725"/>
    <w:rsid w:val="00C548BC"/>
    <w:rsid w:val="00C70B9D"/>
    <w:rsid w:val="00C721C7"/>
    <w:rsid w:val="00C97011"/>
    <w:rsid w:val="00C97F9E"/>
    <w:rsid w:val="00CA1E79"/>
    <w:rsid w:val="00CA5088"/>
    <w:rsid w:val="00CA6732"/>
    <w:rsid w:val="00CB1B37"/>
    <w:rsid w:val="00CC3A21"/>
    <w:rsid w:val="00CC4913"/>
    <w:rsid w:val="00CC7F1D"/>
    <w:rsid w:val="00CD5650"/>
    <w:rsid w:val="00CD739D"/>
    <w:rsid w:val="00CF1717"/>
    <w:rsid w:val="00CF1DCB"/>
    <w:rsid w:val="00D02893"/>
    <w:rsid w:val="00D031C4"/>
    <w:rsid w:val="00D075B2"/>
    <w:rsid w:val="00D11E3C"/>
    <w:rsid w:val="00D14E70"/>
    <w:rsid w:val="00D1544B"/>
    <w:rsid w:val="00D168AF"/>
    <w:rsid w:val="00D23D05"/>
    <w:rsid w:val="00D4548A"/>
    <w:rsid w:val="00D51677"/>
    <w:rsid w:val="00D57FC9"/>
    <w:rsid w:val="00D63EA1"/>
    <w:rsid w:val="00D647E3"/>
    <w:rsid w:val="00D7082B"/>
    <w:rsid w:val="00D81F8D"/>
    <w:rsid w:val="00D852F0"/>
    <w:rsid w:val="00D915EF"/>
    <w:rsid w:val="00DA0089"/>
    <w:rsid w:val="00DA4DCC"/>
    <w:rsid w:val="00DA57BA"/>
    <w:rsid w:val="00DA6ABE"/>
    <w:rsid w:val="00DA71A2"/>
    <w:rsid w:val="00DB3037"/>
    <w:rsid w:val="00DB716A"/>
    <w:rsid w:val="00DD0DCE"/>
    <w:rsid w:val="00DD30EA"/>
    <w:rsid w:val="00DD5F7C"/>
    <w:rsid w:val="00DE7A42"/>
    <w:rsid w:val="00DF1CA3"/>
    <w:rsid w:val="00E032BC"/>
    <w:rsid w:val="00E177CA"/>
    <w:rsid w:val="00E25BE0"/>
    <w:rsid w:val="00E27275"/>
    <w:rsid w:val="00E32896"/>
    <w:rsid w:val="00E351CB"/>
    <w:rsid w:val="00E36D27"/>
    <w:rsid w:val="00E61F8F"/>
    <w:rsid w:val="00E7336D"/>
    <w:rsid w:val="00E7615C"/>
    <w:rsid w:val="00E82E9A"/>
    <w:rsid w:val="00E84F39"/>
    <w:rsid w:val="00E85952"/>
    <w:rsid w:val="00E97B77"/>
    <w:rsid w:val="00EA2A7F"/>
    <w:rsid w:val="00EB3CDF"/>
    <w:rsid w:val="00EC46D0"/>
    <w:rsid w:val="00EC568F"/>
    <w:rsid w:val="00ED33E7"/>
    <w:rsid w:val="00ED5F67"/>
    <w:rsid w:val="00EF2422"/>
    <w:rsid w:val="00F03F3C"/>
    <w:rsid w:val="00F0474D"/>
    <w:rsid w:val="00F063C6"/>
    <w:rsid w:val="00F11CE2"/>
    <w:rsid w:val="00F13F8C"/>
    <w:rsid w:val="00F1409E"/>
    <w:rsid w:val="00F207B6"/>
    <w:rsid w:val="00F43ADF"/>
    <w:rsid w:val="00F67DDA"/>
    <w:rsid w:val="00F92F43"/>
    <w:rsid w:val="00F9330E"/>
    <w:rsid w:val="00FA47FC"/>
    <w:rsid w:val="00FB2398"/>
    <w:rsid w:val="00FB7407"/>
    <w:rsid w:val="00FC640D"/>
    <w:rsid w:val="00FE20A8"/>
    <w:rsid w:val="00FE5408"/>
    <w:rsid w:val="00FE6EA7"/>
    <w:rsid w:val="00FF3150"/>
    <w:rsid w:val="00FF3A99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F59"/>
    <w:pPr>
      <w:ind w:left="720"/>
      <w:contextualSpacing/>
    </w:pPr>
  </w:style>
  <w:style w:type="paragraph" w:styleId="Title">
    <w:name w:val="Title"/>
    <w:basedOn w:val="Normal"/>
    <w:link w:val="TitleChar"/>
    <w:qFormat/>
    <w:rsid w:val="00D031C4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D031C4"/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styleId="NoSpacing">
    <w:name w:val="No Spacing"/>
    <w:uiPriority w:val="1"/>
    <w:qFormat/>
    <w:rsid w:val="00B57AF7"/>
    <w:pPr>
      <w:spacing w:after="0" w:line="240" w:lineRule="auto"/>
    </w:pPr>
  </w:style>
  <w:style w:type="table" w:styleId="TableGrid">
    <w:name w:val="Table Grid"/>
    <w:basedOn w:val="TableNormal"/>
    <w:uiPriority w:val="59"/>
    <w:rsid w:val="00BA3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1.96.26:2007/" TargetMode="External"/><Relationship Id="rId13" Type="http://schemas.openxmlformats.org/officeDocument/2006/relationships/hyperlink" Target="http://www.indiaonline.in" TargetMode="External"/><Relationship Id="rId18" Type="http://schemas.openxmlformats.org/officeDocument/2006/relationships/hyperlink" Target="http://www.sterlingjuris.com" TargetMode="External"/><Relationship Id="rId26" Type="http://schemas.openxmlformats.org/officeDocument/2006/relationships/hyperlink" Target="http://www.immigrationoverseas.i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andanvanpublicschools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ileep-kumar-saxena.strikingly.com/" TargetMode="External"/><Relationship Id="rId12" Type="http://schemas.openxmlformats.org/officeDocument/2006/relationships/hyperlink" Target="http://www.sportsoodles.com" TargetMode="External"/><Relationship Id="rId17" Type="http://schemas.openxmlformats.org/officeDocument/2006/relationships/hyperlink" Target="http://www.tributes.in" TargetMode="External"/><Relationship Id="rId25" Type="http://schemas.openxmlformats.org/officeDocument/2006/relationships/hyperlink" Target="http://www.martandtechnologies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dportico.com" TargetMode="External"/><Relationship Id="rId20" Type="http://schemas.openxmlformats.org/officeDocument/2006/relationships/hyperlink" Target="http://www.pangimeadows.com" TargetMode="External"/><Relationship Id="rId29" Type="http://schemas.openxmlformats.org/officeDocument/2006/relationships/hyperlink" Target="http://www.martandlawfirm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diaonline.in" TargetMode="External"/><Relationship Id="rId24" Type="http://schemas.openxmlformats.org/officeDocument/2006/relationships/hyperlink" Target="http://www.martandgroup.com" TargetMode="External"/><Relationship Id="rId32" Type="http://schemas.openxmlformats.org/officeDocument/2006/relationships/hyperlink" Target="http://www.earnesteducationaltour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unt.in" TargetMode="External"/><Relationship Id="rId23" Type="http://schemas.openxmlformats.org/officeDocument/2006/relationships/hyperlink" Target="http://www.royalgulftravels.com" TargetMode="External"/><Relationship Id="rId28" Type="http://schemas.openxmlformats.org/officeDocument/2006/relationships/hyperlink" Target="http://mobile.immigrationoverseas.in" TargetMode="External"/><Relationship Id="rId10" Type="http://schemas.openxmlformats.org/officeDocument/2006/relationships/hyperlink" Target="http://www.ads.indiaonline.in" TargetMode="External"/><Relationship Id="rId19" Type="http://schemas.openxmlformats.org/officeDocument/2006/relationships/hyperlink" Target="http://www.indiaonline.in/Advertise-with-us" TargetMode="External"/><Relationship Id="rId31" Type="http://schemas.openxmlformats.org/officeDocument/2006/relationships/hyperlink" Target="http://www.martandconsulting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saonline.us" TargetMode="External"/><Relationship Id="rId14" Type="http://schemas.openxmlformats.org/officeDocument/2006/relationships/hyperlink" Target="http://www.tributes.us" TargetMode="External"/><Relationship Id="rId22" Type="http://schemas.openxmlformats.org/officeDocument/2006/relationships/hyperlink" Target="http://www.ileadbooster.com" TargetMode="External"/><Relationship Id="rId27" Type="http://schemas.openxmlformats.org/officeDocument/2006/relationships/hyperlink" Target="http://www.immigrationoverseasreviews.com" TargetMode="External"/><Relationship Id="rId30" Type="http://schemas.openxmlformats.org/officeDocument/2006/relationships/hyperlink" Target="http://www.ethp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ep\Desktop\D.K.Saxena-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EAC20-5E11-40E1-8B68-3183E766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D.K.Saxena-CV</Template>
  <TotalTime>291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 Kumar Saxena</cp:lastModifiedBy>
  <cp:revision>342</cp:revision>
  <dcterms:created xsi:type="dcterms:W3CDTF">2014-06-24T05:21:00Z</dcterms:created>
  <dcterms:modified xsi:type="dcterms:W3CDTF">2017-02-07T17:17:00Z</dcterms:modified>
</cp:coreProperties>
</file>